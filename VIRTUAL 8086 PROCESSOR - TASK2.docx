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362B" w14:textId="2E07880B" w:rsidR="00316ED1" w:rsidRDefault="00E87F64" w:rsidP="00FF6C81">
      <w:pPr>
        <w:ind w:left="1440" w:firstLine="720"/>
        <w:rPr>
          <w:b/>
          <w:bCs/>
          <w:sz w:val="32"/>
          <w:szCs w:val="32"/>
        </w:rPr>
      </w:pPr>
      <w:r w:rsidRPr="00E87F64">
        <w:rPr>
          <w:b/>
          <w:bCs/>
          <w:sz w:val="32"/>
          <w:szCs w:val="32"/>
        </w:rPr>
        <w:t>VIRTUAL 8086 PROCESSO</w:t>
      </w:r>
      <w:r w:rsidR="00FF6C81">
        <w:rPr>
          <w:b/>
          <w:bCs/>
          <w:sz w:val="32"/>
          <w:szCs w:val="32"/>
        </w:rPr>
        <w:t>R</w:t>
      </w:r>
    </w:p>
    <w:tbl>
      <w:tblPr>
        <w:tblStyle w:val="TableGrid"/>
        <w:tblpPr w:leftFromText="180" w:rightFromText="180" w:vertAnchor="text" w:horzAnchor="page" w:tblpX="1871" w:tblpY="262"/>
        <w:tblW w:w="7205" w:type="dxa"/>
        <w:tblLook w:val="04A0" w:firstRow="1" w:lastRow="0" w:firstColumn="1" w:lastColumn="0" w:noHBand="0" w:noVBand="1"/>
      </w:tblPr>
      <w:tblGrid>
        <w:gridCol w:w="4135"/>
        <w:gridCol w:w="3070"/>
      </w:tblGrid>
      <w:tr w:rsidR="00FF6C81" w14:paraId="4470ECC2" w14:textId="77777777" w:rsidTr="00FF6C81">
        <w:tc>
          <w:tcPr>
            <w:tcW w:w="4135" w:type="dxa"/>
          </w:tcPr>
          <w:p w14:paraId="5179A639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3070" w:type="dxa"/>
          </w:tcPr>
          <w:p w14:paraId="42EACABF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Opcode</w:t>
            </w:r>
          </w:p>
        </w:tc>
      </w:tr>
      <w:tr w:rsidR="00FF6C81" w14:paraId="4436232E" w14:textId="77777777" w:rsidTr="00FF6C81">
        <w:tc>
          <w:tcPr>
            <w:tcW w:w="4135" w:type="dxa"/>
          </w:tcPr>
          <w:p w14:paraId="3B37B37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MOV</w:t>
            </w:r>
          </w:p>
        </w:tc>
        <w:tc>
          <w:tcPr>
            <w:tcW w:w="3070" w:type="dxa"/>
          </w:tcPr>
          <w:p w14:paraId="62ED49D4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100010</w:t>
            </w:r>
          </w:p>
        </w:tc>
      </w:tr>
      <w:tr w:rsidR="00FF6C81" w14:paraId="2B11350E" w14:textId="77777777" w:rsidTr="00FF6C81">
        <w:tc>
          <w:tcPr>
            <w:tcW w:w="4135" w:type="dxa"/>
          </w:tcPr>
          <w:p w14:paraId="6BF07B64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3070" w:type="dxa"/>
          </w:tcPr>
          <w:p w14:paraId="03BAA9D0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000000</w:t>
            </w:r>
          </w:p>
        </w:tc>
      </w:tr>
      <w:tr w:rsidR="00FF6C81" w14:paraId="234AB73F" w14:textId="77777777" w:rsidTr="00FF6C81">
        <w:trPr>
          <w:trHeight w:val="403"/>
        </w:trPr>
        <w:tc>
          <w:tcPr>
            <w:tcW w:w="4135" w:type="dxa"/>
          </w:tcPr>
          <w:p w14:paraId="4E2D1F2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3070" w:type="dxa"/>
          </w:tcPr>
          <w:p w14:paraId="3411A098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000101</w:t>
            </w:r>
          </w:p>
        </w:tc>
      </w:tr>
      <w:tr w:rsidR="00FF6C81" w14:paraId="10C6AE55" w14:textId="77777777" w:rsidTr="00FF6C81">
        <w:tc>
          <w:tcPr>
            <w:tcW w:w="4135" w:type="dxa"/>
          </w:tcPr>
          <w:p w14:paraId="04649F11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</w:t>
            </w:r>
          </w:p>
        </w:tc>
        <w:tc>
          <w:tcPr>
            <w:tcW w:w="3070" w:type="dxa"/>
          </w:tcPr>
          <w:p w14:paraId="233704FA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111111</w:t>
            </w:r>
            <w:r>
              <w:rPr>
                <w:sz w:val="32"/>
                <w:szCs w:val="32"/>
              </w:rPr>
              <w:t xml:space="preserve"> 1</w:t>
            </w:r>
          </w:p>
        </w:tc>
      </w:tr>
      <w:tr w:rsidR="00FF6C81" w14:paraId="2028BE7B" w14:textId="77777777" w:rsidTr="00FF6C81">
        <w:tc>
          <w:tcPr>
            <w:tcW w:w="4135" w:type="dxa"/>
          </w:tcPr>
          <w:p w14:paraId="311ABF9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</w:t>
            </w:r>
          </w:p>
        </w:tc>
        <w:tc>
          <w:tcPr>
            <w:tcW w:w="3070" w:type="dxa"/>
          </w:tcPr>
          <w:p w14:paraId="6A357725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111111</w:t>
            </w:r>
            <w:r>
              <w:rPr>
                <w:sz w:val="32"/>
                <w:szCs w:val="32"/>
              </w:rPr>
              <w:t xml:space="preserve"> 1</w:t>
            </w:r>
          </w:p>
        </w:tc>
      </w:tr>
      <w:tr w:rsidR="00FF6C81" w14:paraId="60AADEB8" w14:textId="77777777" w:rsidTr="00FF6C81">
        <w:tc>
          <w:tcPr>
            <w:tcW w:w="4135" w:type="dxa"/>
          </w:tcPr>
          <w:p w14:paraId="562027B5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</w:t>
            </w:r>
          </w:p>
        </w:tc>
        <w:tc>
          <w:tcPr>
            <w:tcW w:w="3070" w:type="dxa"/>
          </w:tcPr>
          <w:p w14:paraId="2AA03F58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111101</w:t>
            </w:r>
            <w:r>
              <w:rPr>
                <w:sz w:val="32"/>
                <w:szCs w:val="32"/>
              </w:rPr>
              <w:t xml:space="preserve"> </w:t>
            </w:r>
            <w:r w:rsidRPr="00F25B55">
              <w:rPr>
                <w:sz w:val="32"/>
                <w:szCs w:val="32"/>
              </w:rPr>
              <w:t>1</w:t>
            </w:r>
          </w:p>
        </w:tc>
      </w:tr>
      <w:tr w:rsidR="00FF6C81" w14:paraId="3917AD86" w14:textId="77777777" w:rsidTr="00FF6C81">
        <w:tc>
          <w:tcPr>
            <w:tcW w:w="4135" w:type="dxa"/>
          </w:tcPr>
          <w:p w14:paraId="162F2B30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3070" w:type="dxa"/>
          </w:tcPr>
          <w:p w14:paraId="2A988AF5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001000</w:t>
            </w:r>
          </w:p>
        </w:tc>
      </w:tr>
      <w:tr w:rsidR="00FF6C81" w14:paraId="153A3B6D" w14:textId="77777777" w:rsidTr="00FF6C81">
        <w:tc>
          <w:tcPr>
            <w:tcW w:w="4135" w:type="dxa"/>
          </w:tcPr>
          <w:p w14:paraId="5C68C352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3070" w:type="dxa"/>
          </w:tcPr>
          <w:p w14:paraId="3A1A123B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000010</w:t>
            </w:r>
          </w:p>
        </w:tc>
      </w:tr>
      <w:tr w:rsidR="00FF6C81" w14:paraId="67E9B472" w14:textId="77777777" w:rsidTr="00FF6C81">
        <w:tc>
          <w:tcPr>
            <w:tcW w:w="4135" w:type="dxa"/>
          </w:tcPr>
          <w:p w14:paraId="76067DD7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CMP</w:t>
            </w:r>
          </w:p>
        </w:tc>
        <w:tc>
          <w:tcPr>
            <w:tcW w:w="3070" w:type="dxa"/>
          </w:tcPr>
          <w:p w14:paraId="7216989D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001110</w:t>
            </w:r>
          </w:p>
        </w:tc>
      </w:tr>
      <w:tr w:rsidR="00FF6C81" w14:paraId="09C5EC7D" w14:textId="77777777" w:rsidTr="00FF6C81">
        <w:tc>
          <w:tcPr>
            <w:tcW w:w="4135" w:type="dxa"/>
          </w:tcPr>
          <w:p w14:paraId="0BBC6B89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NEG</w:t>
            </w:r>
          </w:p>
        </w:tc>
        <w:tc>
          <w:tcPr>
            <w:tcW w:w="3070" w:type="dxa"/>
          </w:tcPr>
          <w:p w14:paraId="56760C62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111101</w:t>
            </w:r>
            <w:r>
              <w:rPr>
                <w:sz w:val="32"/>
                <w:szCs w:val="32"/>
              </w:rPr>
              <w:t xml:space="preserve"> </w:t>
            </w:r>
            <w:r w:rsidRPr="00F25B55">
              <w:rPr>
                <w:sz w:val="32"/>
                <w:szCs w:val="32"/>
              </w:rPr>
              <w:t>1</w:t>
            </w:r>
          </w:p>
        </w:tc>
      </w:tr>
      <w:tr w:rsidR="00FF6C81" w14:paraId="407371DE" w14:textId="77777777" w:rsidTr="00FF6C81">
        <w:tc>
          <w:tcPr>
            <w:tcW w:w="4135" w:type="dxa"/>
          </w:tcPr>
          <w:p w14:paraId="090E2592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3070" w:type="dxa"/>
          </w:tcPr>
          <w:p w14:paraId="7EC40151" w14:textId="77777777" w:rsidR="00FF6C81" w:rsidRPr="00F25B55" w:rsidRDefault="00FF6C81" w:rsidP="00FF6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000110</w:t>
            </w:r>
          </w:p>
        </w:tc>
      </w:tr>
      <w:tr w:rsidR="00FF6C81" w14:paraId="3872A295" w14:textId="77777777" w:rsidTr="00FF6C81">
        <w:tc>
          <w:tcPr>
            <w:tcW w:w="4135" w:type="dxa"/>
          </w:tcPr>
          <w:p w14:paraId="27E42BCA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NOP</w:t>
            </w:r>
          </w:p>
        </w:tc>
        <w:tc>
          <w:tcPr>
            <w:tcW w:w="3070" w:type="dxa"/>
          </w:tcPr>
          <w:p w14:paraId="7770AB90" w14:textId="77777777" w:rsidR="00FF6C81" w:rsidRDefault="00FF6C81" w:rsidP="00FF6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100100 00</w:t>
            </w:r>
          </w:p>
        </w:tc>
      </w:tr>
    </w:tbl>
    <w:p w14:paraId="4DB95733" w14:textId="77777777" w:rsidR="00316ED1" w:rsidRDefault="00316ED1">
      <w:pPr>
        <w:rPr>
          <w:b/>
          <w:bCs/>
          <w:sz w:val="32"/>
          <w:szCs w:val="32"/>
        </w:rPr>
      </w:pPr>
    </w:p>
    <w:p w14:paraId="4C5E5E49" w14:textId="5B53F215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3E7AE81F" w14:textId="0C27B499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6A48020F" w14:textId="6783E74B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4A4D0D06" w14:textId="08F984C9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6767D22F" w14:textId="14F733A3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6A84B088" w14:textId="7F7533B5" w:rsidR="00FF6C81" w:rsidRDefault="00FF6C81" w:rsidP="008F531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1890" w:tblpY="8005"/>
        <w:tblW w:w="0" w:type="auto"/>
        <w:tblLook w:val="04A0" w:firstRow="1" w:lastRow="0" w:firstColumn="1" w:lastColumn="0" w:noHBand="0" w:noVBand="1"/>
      </w:tblPr>
      <w:tblGrid>
        <w:gridCol w:w="4135"/>
        <w:gridCol w:w="3070"/>
      </w:tblGrid>
      <w:tr w:rsidR="00FF6C81" w14:paraId="78D2FE69" w14:textId="77777777" w:rsidTr="00FF6C81">
        <w:tc>
          <w:tcPr>
            <w:tcW w:w="4135" w:type="dxa"/>
          </w:tcPr>
          <w:p w14:paraId="21C77A3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Registers</w:t>
            </w:r>
          </w:p>
        </w:tc>
        <w:tc>
          <w:tcPr>
            <w:tcW w:w="3070" w:type="dxa"/>
          </w:tcPr>
          <w:p w14:paraId="7CA8F52F" w14:textId="77777777" w:rsidR="00FF6C81" w:rsidRPr="00883B3A" w:rsidRDefault="00FF6C81" w:rsidP="00FF6C81">
            <w:pPr>
              <w:rPr>
                <w:b/>
                <w:bCs/>
                <w:sz w:val="32"/>
                <w:szCs w:val="32"/>
              </w:rPr>
            </w:pPr>
            <w:r w:rsidRPr="00883B3A">
              <w:rPr>
                <w:b/>
                <w:bCs/>
                <w:sz w:val="32"/>
                <w:szCs w:val="32"/>
              </w:rPr>
              <w:t>Opcode</w:t>
            </w:r>
          </w:p>
        </w:tc>
      </w:tr>
      <w:tr w:rsidR="00FF6C81" w14:paraId="00D2AF22" w14:textId="77777777" w:rsidTr="00FF6C81">
        <w:tc>
          <w:tcPr>
            <w:tcW w:w="4135" w:type="dxa"/>
          </w:tcPr>
          <w:p w14:paraId="5177098A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AX</w:t>
            </w:r>
          </w:p>
        </w:tc>
        <w:tc>
          <w:tcPr>
            <w:tcW w:w="3070" w:type="dxa"/>
          </w:tcPr>
          <w:p w14:paraId="5EB5D5A9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</w:tr>
      <w:tr w:rsidR="00FF6C81" w14:paraId="0CBA774B" w14:textId="77777777" w:rsidTr="00FF6C81">
        <w:tc>
          <w:tcPr>
            <w:tcW w:w="4135" w:type="dxa"/>
          </w:tcPr>
          <w:p w14:paraId="2D954CB2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</w:t>
            </w:r>
          </w:p>
        </w:tc>
        <w:tc>
          <w:tcPr>
            <w:tcW w:w="3070" w:type="dxa"/>
          </w:tcPr>
          <w:p w14:paraId="53AC1BFC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000</w:t>
            </w:r>
          </w:p>
        </w:tc>
      </w:tr>
      <w:tr w:rsidR="00FF6C81" w14:paraId="0B1A7BFC" w14:textId="77777777" w:rsidTr="00FF6C81">
        <w:tc>
          <w:tcPr>
            <w:tcW w:w="4135" w:type="dxa"/>
          </w:tcPr>
          <w:p w14:paraId="687F20D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AH</w:t>
            </w:r>
          </w:p>
        </w:tc>
        <w:tc>
          <w:tcPr>
            <w:tcW w:w="3070" w:type="dxa"/>
          </w:tcPr>
          <w:p w14:paraId="701C5CA1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000</w:t>
            </w:r>
          </w:p>
        </w:tc>
      </w:tr>
      <w:tr w:rsidR="00FF6C81" w14:paraId="2E0565D7" w14:textId="77777777" w:rsidTr="00FF6C81">
        <w:tc>
          <w:tcPr>
            <w:tcW w:w="4135" w:type="dxa"/>
          </w:tcPr>
          <w:p w14:paraId="121330D1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BX</w:t>
            </w:r>
          </w:p>
        </w:tc>
        <w:tc>
          <w:tcPr>
            <w:tcW w:w="3070" w:type="dxa"/>
          </w:tcPr>
          <w:p w14:paraId="0544733C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011</w:t>
            </w:r>
          </w:p>
        </w:tc>
      </w:tr>
      <w:tr w:rsidR="00FF6C81" w14:paraId="409C3316" w14:textId="77777777" w:rsidTr="00FF6C81">
        <w:tc>
          <w:tcPr>
            <w:tcW w:w="4135" w:type="dxa"/>
          </w:tcPr>
          <w:p w14:paraId="2020C6EB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BL</w:t>
            </w:r>
          </w:p>
        </w:tc>
        <w:tc>
          <w:tcPr>
            <w:tcW w:w="3070" w:type="dxa"/>
          </w:tcPr>
          <w:p w14:paraId="247BE8BC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011</w:t>
            </w:r>
          </w:p>
        </w:tc>
      </w:tr>
      <w:tr w:rsidR="00FF6C81" w14:paraId="1A820116" w14:textId="77777777" w:rsidTr="00FF6C81">
        <w:tc>
          <w:tcPr>
            <w:tcW w:w="4135" w:type="dxa"/>
          </w:tcPr>
          <w:p w14:paraId="4360B513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BH</w:t>
            </w:r>
          </w:p>
        </w:tc>
        <w:tc>
          <w:tcPr>
            <w:tcW w:w="3070" w:type="dxa"/>
          </w:tcPr>
          <w:p w14:paraId="700F6AD3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011</w:t>
            </w:r>
          </w:p>
        </w:tc>
      </w:tr>
      <w:tr w:rsidR="00FF6C81" w14:paraId="54C58BCB" w14:textId="77777777" w:rsidTr="00FF6C81">
        <w:tc>
          <w:tcPr>
            <w:tcW w:w="4135" w:type="dxa"/>
          </w:tcPr>
          <w:p w14:paraId="08707A25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CX</w:t>
            </w:r>
          </w:p>
        </w:tc>
        <w:tc>
          <w:tcPr>
            <w:tcW w:w="3070" w:type="dxa"/>
          </w:tcPr>
          <w:p w14:paraId="5E0A860D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001</w:t>
            </w:r>
          </w:p>
        </w:tc>
      </w:tr>
      <w:tr w:rsidR="00FF6C81" w14:paraId="01092F0E" w14:textId="77777777" w:rsidTr="00FF6C81">
        <w:tc>
          <w:tcPr>
            <w:tcW w:w="4135" w:type="dxa"/>
          </w:tcPr>
          <w:p w14:paraId="3990DA3D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</w:t>
            </w:r>
          </w:p>
        </w:tc>
        <w:tc>
          <w:tcPr>
            <w:tcW w:w="3070" w:type="dxa"/>
          </w:tcPr>
          <w:p w14:paraId="05113ACB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001</w:t>
            </w:r>
          </w:p>
        </w:tc>
      </w:tr>
      <w:tr w:rsidR="00FF6C81" w14:paraId="6825AF4C" w14:textId="77777777" w:rsidTr="00FF6C81">
        <w:tc>
          <w:tcPr>
            <w:tcW w:w="4135" w:type="dxa"/>
          </w:tcPr>
          <w:p w14:paraId="585ECD21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</w:t>
            </w:r>
          </w:p>
        </w:tc>
        <w:tc>
          <w:tcPr>
            <w:tcW w:w="3070" w:type="dxa"/>
          </w:tcPr>
          <w:p w14:paraId="47F048CD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001</w:t>
            </w:r>
          </w:p>
        </w:tc>
      </w:tr>
      <w:tr w:rsidR="00FF6C81" w14:paraId="4396515B" w14:textId="77777777" w:rsidTr="00FF6C81">
        <w:tc>
          <w:tcPr>
            <w:tcW w:w="4135" w:type="dxa"/>
          </w:tcPr>
          <w:p w14:paraId="08C2D3C0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DX</w:t>
            </w:r>
          </w:p>
        </w:tc>
        <w:tc>
          <w:tcPr>
            <w:tcW w:w="3070" w:type="dxa"/>
          </w:tcPr>
          <w:p w14:paraId="354217C3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010</w:t>
            </w:r>
          </w:p>
        </w:tc>
      </w:tr>
      <w:tr w:rsidR="00FF6C81" w14:paraId="5D88E36D" w14:textId="77777777" w:rsidTr="00FF6C81">
        <w:tc>
          <w:tcPr>
            <w:tcW w:w="4135" w:type="dxa"/>
          </w:tcPr>
          <w:p w14:paraId="78BBEEC4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DL</w:t>
            </w:r>
          </w:p>
        </w:tc>
        <w:tc>
          <w:tcPr>
            <w:tcW w:w="3070" w:type="dxa"/>
          </w:tcPr>
          <w:p w14:paraId="5CC3C5D2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010</w:t>
            </w:r>
          </w:p>
        </w:tc>
      </w:tr>
      <w:tr w:rsidR="00FF6C81" w14:paraId="68AFB40E" w14:textId="77777777" w:rsidTr="00FF6C81">
        <w:tc>
          <w:tcPr>
            <w:tcW w:w="4135" w:type="dxa"/>
          </w:tcPr>
          <w:p w14:paraId="6789BA24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</w:t>
            </w:r>
          </w:p>
        </w:tc>
        <w:tc>
          <w:tcPr>
            <w:tcW w:w="3070" w:type="dxa"/>
          </w:tcPr>
          <w:p w14:paraId="29B6E659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110</w:t>
            </w:r>
          </w:p>
        </w:tc>
      </w:tr>
      <w:tr w:rsidR="00FF6C81" w14:paraId="3F340716" w14:textId="77777777" w:rsidTr="00FF6C81">
        <w:tc>
          <w:tcPr>
            <w:tcW w:w="4135" w:type="dxa"/>
          </w:tcPr>
          <w:p w14:paraId="379B611E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</w:t>
            </w:r>
          </w:p>
        </w:tc>
        <w:tc>
          <w:tcPr>
            <w:tcW w:w="3070" w:type="dxa"/>
          </w:tcPr>
          <w:p w14:paraId="5EE9822E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111</w:t>
            </w:r>
          </w:p>
        </w:tc>
      </w:tr>
      <w:tr w:rsidR="00FF6C81" w14:paraId="246B05B1" w14:textId="77777777" w:rsidTr="00FF6C81">
        <w:tc>
          <w:tcPr>
            <w:tcW w:w="4135" w:type="dxa"/>
          </w:tcPr>
          <w:p w14:paraId="4A00B1CE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BP</w:t>
            </w:r>
          </w:p>
        </w:tc>
        <w:tc>
          <w:tcPr>
            <w:tcW w:w="3070" w:type="dxa"/>
          </w:tcPr>
          <w:p w14:paraId="17B20B5F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101</w:t>
            </w:r>
          </w:p>
        </w:tc>
      </w:tr>
      <w:tr w:rsidR="00FF6C81" w14:paraId="54D37BFB" w14:textId="77777777" w:rsidTr="00FF6C81">
        <w:tc>
          <w:tcPr>
            <w:tcW w:w="4135" w:type="dxa"/>
          </w:tcPr>
          <w:p w14:paraId="38C62A66" w14:textId="77777777" w:rsidR="00FF6C81" w:rsidRDefault="00FF6C81" w:rsidP="00FF6C8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SP</w:t>
            </w:r>
          </w:p>
        </w:tc>
        <w:tc>
          <w:tcPr>
            <w:tcW w:w="3070" w:type="dxa"/>
          </w:tcPr>
          <w:p w14:paraId="25554F64" w14:textId="77777777" w:rsidR="00FF6C81" w:rsidRPr="007D359E" w:rsidRDefault="00FF6C81" w:rsidP="00FF6C81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100</w:t>
            </w:r>
          </w:p>
        </w:tc>
      </w:tr>
    </w:tbl>
    <w:p w14:paraId="4E4DB2F2" w14:textId="15D6C210" w:rsidR="00FF6C81" w:rsidRDefault="00FF6C81" w:rsidP="008F5317">
      <w:pPr>
        <w:jc w:val="center"/>
        <w:rPr>
          <w:b/>
          <w:bCs/>
          <w:sz w:val="32"/>
          <w:szCs w:val="32"/>
        </w:rPr>
      </w:pPr>
    </w:p>
    <w:p w14:paraId="05FD2BAF" w14:textId="5C819E8E" w:rsidR="00FF6C81" w:rsidRDefault="00FF6C81" w:rsidP="00FF6C81">
      <w:pPr>
        <w:rPr>
          <w:b/>
          <w:bCs/>
          <w:sz w:val="32"/>
          <w:szCs w:val="32"/>
        </w:rPr>
      </w:pPr>
    </w:p>
    <w:p w14:paraId="1CEC7C39" w14:textId="77777777" w:rsidR="00FF6C81" w:rsidRDefault="00FF6C81" w:rsidP="00FF6C81">
      <w:pPr>
        <w:rPr>
          <w:b/>
          <w:bCs/>
          <w:sz w:val="32"/>
          <w:szCs w:val="32"/>
        </w:rPr>
      </w:pPr>
    </w:p>
    <w:p w14:paraId="1118B8A3" w14:textId="02EB6E20" w:rsidR="008F5317" w:rsidRDefault="008F5317" w:rsidP="008F53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“MOV” </w:t>
      </w:r>
    </w:p>
    <w:p w14:paraId="7B658F8F" w14:textId="730DBCDF" w:rsidR="00A0242C" w:rsidRDefault="008F5317" w:rsidP="008F53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(register to register) – 3 clock cycles</w:t>
      </w:r>
    </w:p>
    <w:p w14:paraId="4118A5E9" w14:textId="5614B064" w:rsidR="00A0242C" w:rsidRPr="008F5317" w:rsidRDefault="003739B5" w:rsidP="00A0242C">
      <w:pPr>
        <w:rPr>
          <w:b/>
          <w:bCs/>
          <w:sz w:val="32"/>
          <w:szCs w:val="32"/>
        </w:rPr>
      </w:pP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18019409" wp14:editId="2DB029C4">
            <wp:simplePos x="0" y="0"/>
            <wp:positionH relativeFrom="column">
              <wp:posOffset>-914488</wp:posOffset>
            </wp:positionH>
            <wp:positionV relativeFrom="paragraph">
              <wp:posOffset>483782</wp:posOffset>
            </wp:positionV>
            <wp:extent cx="400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1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170A0" wp14:editId="36BF8EE9">
                <wp:simplePos x="0" y="0"/>
                <wp:positionH relativeFrom="column">
                  <wp:posOffset>3178987</wp:posOffset>
                </wp:positionH>
                <wp:positionV relativeFrom="paragraph">
                  <wp:posOffset>164642</wp:posOffset>
                </wp:positionV>
                <wp:extent cx="776176" cy="265814"/>
                <wp:effectExtent l="0" t="0" r="2413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3AED0" w14:textId="42660B64" w:rsidR="008F5317" w:rsidRDefault="008F5317">
                            <w: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170A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0.3pt;margin-top:12.95pt;width:61.1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" fillcolor="white [3201]" strokeweight=".5pt">
                <v:textbox>
                  <w:txbxContent>
                    <w:p w14:paraId="4A43AED0" w14:textId="42660B64" w:rsidR="008F5317" w:rsidRDefault="008F5317">
                      <w:r>
                        <w:t>DECODE</w:t>
                      </w:r>
                    </w:p>
                  </w:txbxContent>
                </v:textbox>
              </v:shape>
            </w:pict>
          </mc:Fallback>
        </mc:AlternateContent>
      </w:r>
      <w:r w:rsidR="008F5317" w:rsidRPr="008F531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A232F" wp14:editId="366D9420">
                <wp:simplePos x="0" y="0"/>
                <wp:positionH relativeFrom="column">
                  <wp:posOffset>-626819</wp:posOffset>
                </wp:positionH>
                <wp:positionV relativeFrom="paragraph">
                  <wp:posOffset>133129</wp:posOffset>
                </wp:positionV>
                <wp:extent cx="637953" cy="276447"/>
                <wp:effectExtent l="0" t="0" r="1016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3795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1218" w14:textId="41607742" w:rsidR="008F5317" w:rsidRDefault="008F5317">
                            <w: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232F" id="Text Box 32" o:spid="_x0000_s1027" type="#_x0000_t202" style="position:absolute;margin-left:-49.35pt;margin-top:10.5pt;width:50.25pt;height:21.7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" fillcolor="white [3201]" strokeweight=".5pt">
                <v:textbox>
                  <w:txbxContent>
                    <w:p w14:paraId="1FA81218" w14:textId="41607742" w:rsidR="008F5317" w:rsidRDefault="008F5317">
                      <w:r>
                        <w:t>FETCH</w:t>
                      </w:r>
                    </w:p>
                  </w:txbxContent>
                </v:textbox>
              </v:shape>
            </w:pict>
          </mc:Fallback>
        </mc:AlternateContent>
      </w:r>
      <w:r w:rsidR="008F5317"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1724D720" wp14:editId="0C5168C0">
            <wp:simplePos x="0" y="0"/>
            <wp:positionH relativeFrom="column">
              <wp:posOffset>3086100</wp:posOffset>
            </wp:positionH>
            <wp:positionV relativeFrom="paragraph">
              <wp:posOffset>480695</wp:posOffset>
            </wp:positionV>
            <wp:extent cx="37719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31621" w14:textId="3F41B049" w:rsidR="00A0242C" w:rsidRDefault="008F5317" w:rsidP="00A024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7DDC6" wp14:editId="30BAB6AA">
                <wp:simplePos x="0" y="0"/>
                <wp:positionH relativeFrom="column">
                  <wp:posOffset>2668403</wp:posOffset>
                </wp:positionH>
                <wp:positionV relativeFrom="paragraph">
                  <wp:posOffset>2325990</wp:posOffset>
                </wp:positionV>
                <wp:extent cx="808074" cy="297711"/>
                <wp:effectExtent l="0" t="0" r="1143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09D72" w14:textId="6ED56415" w:rsidR="008F5317" w:rsidRDefault="008F5317">
                            <w: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DDC6" id="Text Box 34" o:spid="_x0000_s1028" type="#_x0000_t202" style="position:absolute;margin-left:210.1pt;margin-top:183.15pt;width:63.65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" fillcolor="white [3201]" strokeweight=".5pt">
                <v:textbox>
                  <w:txbxContent>
                    <w:p w14:paraId="68109D72" w14:textId="6ED56415" w:rsidR="008F5317" w:rsidRDefault="008F5317">
                      <w: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</w:p>
    <w:p w14:paraId="62528E7D" w14:textId="20066A97" w:rsidR="00A0242C" w:rsidRDefault="008F5317" w:rsidP="00A0242C">
      <w:pPr>
        <w:rPr>
          <w:b/>
          <w:bCs/>
          <w:sz w:val="32"/>
          <w:szCs w:val="32"/>
        </w:rPr>
      </w:pPr>
      <w:r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5F8B7A85" wp14:editId="55937FFE">
            <wp:simplePos x="0" y="0"/>
            <wp:positionH relativeFrom="column">
              <wp:posOffset>1066800</wp:posOffset>
            </wp:positionH>
            <wp:positionV relativeFrom="paragraph">
              <wp:posOffset>21590</wp:posOffset>
            </wp:positionV>
            <wp:extent cx="41433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FDA2" w14:textId="0E5C52A8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01278629" w14:textId="43DE9068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5C96F950" w14:textId="2F1F30A2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22550F2C" w14:textId="4F4729E6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781F2F6C" w14:textId="5F6B3E64" w:rsidR="007D59B8" w:rsidRDefault="007D59B8" w:rsidP="008C2939">
      <w:pPr>
        <w:jc w:val="center"/>
        <w:rPr>
          <w:b/>
          <w:bCs/>
          <w:sz w:val="32"/>
          <w:szCs w:val="32"/>
        </w:rPr>
      </w:pPr>
    </w:p>
    <w:p w14:paraId="7608B3C1" w14:textId="4F1406C6" w:rsidR="007D359E" w:rsidRDefault="007D359E">
      <w:pPr>
        <w:rPr>
          <w:b/>
          <w:bCs/>
          <w:sz w:val="32"/>
          <w:szCs w:val="32"/>
        </w:rPr>
      </w:pPr>
    </w:p>
    <w:p w14:paraId="4E54B1AC" w14:textId="2230E1DD" w:rsidR="00FF6C81" w:rsidRDefault="00FF6C81">
      <w:pPr>
        <w:rPr>
          <w:b/>
          <w:bCs/>
          <w:sz w:val="32"/>
          <w:szCs w:val="32"/>
        </w:rPr>
      </w:pPr>
    </w:p>
    <w:p w14:paraId="48558E9C" w14:textId="154CE0C6" w:rsidR="00FF6C81" w:rsidRDefault="00FF6C81">
      <w:pPr>
        <w:rPr>
          <w:b/>
          <w:bCs/>
          <w:sz w:val="32"/>
          <w:szCs w:val="32"/>
        </w:rPr>
      </w:pPr>
    </w:p>
    <w:p w14:paraId="4157C733" w14:textId="5F81BD00" w:rsidR="00FF6C81" w:rsidRDefault="00FF6C81">
      <w:pPr>
        <w:rPr>
          <w:b/>
          <w:bCs/>
          <w:sz w:val="32"/>
          <w:szCs w:val="32"/>
        </w:rPr>
      </w:pPr>
    </w:p>
    <w:p w14:paraId="0F3CA22A" w14:textId="77777777" w:rsidR="00FF6C81" w:rsidRDefault="00FF6C81">
      <w:pPr>
        <w:rPr>
          <w:b/>
          <w:bCs/>
          <w:sz w:val="32"/>
          <w:szCs w:val="32"/>
        </w:rPr>
      </w:pPr>
    </w:p>
    <w:p w14:paraId="459C9976" w14:textId="66443008" w:rsidR="00C313F7" w:rsidRDefault="003739B5" w:rsidP="003739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“MOV”</w:t>
      </w:r>
    </w:p>
    <w:p w14:paraId="60F3836A" w14:textId="28D4F8EB" w:rsidR="003739B5" w:rsidRDefault="003739B5" w:rsidP="003739B5">
      <w:pPr>
        <w:jc w:val="center"/>
        <w:rPr>
          <w:b/>
          <w:bCs/>
          <w:sz w:val="32"/>
          <w:szCs w:val="32"/>
        </w:rPr>
      </w:pP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164826A1" wp14:editId="0B88C7AB">
            <wp:simplePos x="0" y="0"/>
            <wp:positionH relativeFrom="column">
              <wp:posOffset>-754380</wp:posOffset>
            </wp:positionH>
            <wp:positionV relativeFrom="paragraph">
              <wp:posOffset>480060</wp:posOffset>
            </wp:positionV>
            <wp:extent cx="7429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046" y="20571"/>
                <wp:lineTo x="2104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(</w:t>
      </w:r>
      <w:proofErr w:type="gramStart"/>
      <w:r>
        <w:rPr>
          <w:b/>
          <w:bCs/>
          <w:sz w:val="32"/>
          <w:szCs w:val="32"/>
        </w:rPr>
        <w:t>register</w:t>
      </w:r>
      <w:proofErr w:type="gramEnd"/>
      <w:r>
        <w:rPr>
          <w:b/>
          <w:bCs/>
          <w:sz w:val="32"/>
          <w:szCs w:val="32"/>
        </w:rPr>
        <w:t xml:space="preserve"> to memory) – 3 clock cycles</w:t>
      </w:r>
    </w:p>
    <w:p w14:paraId="0AAB354B" w14:textId="73FF6BBC" w:rsidR="003739B5" w:rsidRDefault="003739B5" w:rsidP="003739B5">
      <w:pPr>
        <w:jc w:val="center"/>
        <w:rPr>
          <w:b/>
          <w:bCs/>
          <w:sz w:val="32"/>
          <w:szCs w:val="32"/>
        </w:rPr>
      </w:pP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0A9D633A" wp14:editId="4E38199A">
            <wp:simplePos x="0" y="0"/>
            <wp:positionH relativeFrom="column">
              <wp:posOffset>3189605</wp:posOffset>
            </wp:positionH>
            <wp:positionV relativeFrom="paragraph">
              <wp:posOffset>111760</wp:posOffset>
            </wp:positionV>
            <wp:extent cx="952500" cy="398145"/>
            <wp:effectExtent l="0" t="0" r="0" b="1905"/>
            <wp:wrapTight wrapText="bothSides">
              <wp:wrapPolygon edited="0">
                <wp:start x="0" y="0"/>
                <wp:lineTo x="0" y="20670"/>
                <wp:lineTo x="21168" y="20670"/>
                <wp:lineTo x="2116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09DFA55B" wp14:editId="7A2D1C21">
            <wp:simplePos x="0" y="0"/>
            <wp:positionH relativeFrom="column">
              <wp:posOffset>3086159</wp:posOffset>
            </wp:positionH>
            <wp:positionV relativeFrom="paragraph">
              <wp:posOffset>503141</wp:posOffset>
            </wp:positionV>
            <wp:extent cx="37719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2422945E" wp14:editId="459280DC">
            <wp:simplePos x="0" y="0"/>
            <wp:positionH relativeFrom="column">
              <wp:posOffset>-914518</wp:posOffset>
            </wp:positionH>
            <wp:positionV relativeFrom="paragraph">
              <wp:posOffset>502565</wp:posOffset>
            </wp:positionV>
            <wp:extent cx="400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D5353" w14:textId="0929ADF1" w:rsidR="008E7B54" w:rsidRDefault="003739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9E870" wp14:editId="42B847C5">
                <wp:simplePos x="0" y="0"/>
                <wp:positionH relativeFrom="column">
                  <wp:posOffset>2785730</wp:posOffset>
                </wp:positionH>
                <wp:positionV relativeFrom="paragraph">
                  <wp:posOffset>2336874</wp:posOffset>
                </wp:positionV>
                <wp:extent cx="659219" cy="287079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D2A98" w14:textId="576C96CD" w:rsidR="003739B5" w:rsidRDefault="003739B5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9E870" id="Text Box 41" o:spid="_x0000_s1029" type="#_x0000_t202" style="position:absolute;margin-left:219.35pt;margin-top:184pt;width:51.9pt;height:22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SnPAIAAII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" fillcolor="white [3201]" strokeweight=".5pt">
                <v:textbox>
                  <w:txbxContent>
                    <w:p w14:paraId="499D2A98" w14:textId="576C96CD" w:rsidR="003739B5" w:rsidRDefault="003739B5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1CDD1457" w14:textId="7A683C9D" w:rsidR="00C313F7" w:rsidRDefault="003739B5">
      <w:pPr>
        <w:rPr>
          <w:b/>
          <w:bCs/>
          <w:sz w:val="32"/>
          <w:szCs w:val="32"/>
        </w:rPr>
      </w:pPr>
      <w:r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0EE85661" wp14:editId="400B6AD4">
            <wp:simplePos x="0" y="0"/>
            <wp:positionH relativeFrom="column">
              <wp:posOffset>977442</wp:posOffset>
            </wp:positionH>
            <wp:positionV relativeFrom="paragraph">
              <wp:posOffset>117475</wp:posOffset>
            </wp:positionV>
            <wp:extent cx="4410075" cy="2158365"/>
            <wp:effectExtent l="0" t="0" r="9525" b="0"/>
            <wp:wrapTight wrapText="bothSides">
              <wp:wrapPolygon edited="0">
                <wp:start x="0" y="0"/>
                <wp:lineTo x="0" y="21352"/>
                <wp:lineTo x="21553" y="21352"/>
                <wp:lineTo x="2155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EA551D" w14:textId="37CFF99A" w:rsidR="003739B5" w:rsidRPr="003739B5" w:rsidRDefault="003739B5" w:rsidP="003739B5">
      <w:pPr>
        <w:rPr>
          <w:sz w:val="32"/>
          <w:szCs w:val="32"/>
        </w:rPr>
      </w:pPr>
    </w:p>
    <w:p w14:paraId="40A74809" w14:textId="6C8358DC" w:rsidR="003739B5" w:rsidRPr="003739B5" w:rsidRDefault="003739B5" w:rsidP="003739B5">
      <w:pPr>
        <w:rPr>
          <w:sz w:val="32"/>
          <w:szCs w:val="32"/>
        </w:rPr>
      </w:pPr>
    </w:p>
    <w:p w14:paraId="05F4D6BA" w14:textId="1CDE5924" w:rsidR="003739B5" w:rsidRPr="003739B5" w:rsidRDefault="003739B5" w:rsidP="003739B5">
      <w:pPr>
        <w:rPr>
          <w:sz w:val="32"/>
          <w:szCs w:val="32"/>
        </w:rPr>
      </w:pPr>
    </w:p>
    <w:p w14:paraId="190E7D11" w14:textId="5BE0B77C" w:rsidR="003739B5" w:rsidRPr="003739B5" w:rsidRDefault="003739B5" w:rsidP="003739B5">
      <w:pPr>
        <w:rPr>
          <w:sz w:val="32"/>
          <w:szCs w:val="32"/>
        </w:rPr>
      </w:pPr>
    </w:p>
    <w:p w14:paraId="56EC06BB" w14:textId="37CB2959" w:rsidR="003739B5" w:rsidRPr="003739B5" w:rsidRDefault="003739B5" w:rsidP="003739B5">
      <w:pPr>
        <w:rPr>
          <w:sz w:val="32"/>
          <w:szCs w:val="32"/>
        </w:rPr>
      </w:pPr>
    </w:p>
    <w:p w14:paraId="07FE0703" w14:textId="2425CDB9" w:rsidR="003739B5" w:rsidRDefault="003739B5" w:rsidP="003739B5">
      <w:pPr>
        <w:rPr>
          <w:sz w:val="32"/>
          <w:szCs w:val="32"/>
        </w:rPr>
      </w:pPr>
    </w:p>
    <w:p w14:paraId="5951E8FA" w14:textId="3663B68E" w:rsidR="00FF6C81" w:rsidRDefault="00FF6C81" w:rsidP="003739B5">
      <w:pPr>
        <w:rPr>
          <w:sz w:val="32"/>
          <w:szCs w:val="32"/>
        </w:rPr>
      </w:pPr>
    </w:p>
    <w:p w14:paraId="2A5F4978" w14:textId="249238F1" w:rsidR="00FF6C81" w:rsidRDefault="00FF6C81" w:rsidP="003739B5">
      <w:pPr>
        <w:rPr>
          <w:sz w:val="32"/>
          <w:szCs w:val="32"/>
        </w:rPr>
      </w:pPr>
    </w:p>
    <w:p w14:paraId="189F3FCF" w14:textId="305F9BE7" w:rsidR="00FF6C81" w:rsidRDefault="00FF6C81" w:rsidP="003739B5">
      <w:pPr>
        <w:rPr>
          <w:sz w:val="32"/>
          <w:szCs w:val="32"/>
        </w:rPr>
      </w:pPr>
    </w:p>
    <w:p w14:paraId="5EECAD21" w14:textId="77777777" w:rsidR="00FF6C81" w:rsidRPr="003739B5" w:rsidRDefault="00FF6C81" w:rsidP="003739B5">
      <w:pPr>
        <w:rPr>
          <w:sz w:val="32"/>
          <w:szCs w:val="32"/>
        </w:rPr>
      </w:pPr>
    </w:p>
    <w:p w14:paraId="1508608F" w14:textId="77777777" w:rsidR="007D59B8" w:rsidRDefault="007D59B8" w:rsidP="007D59B8">
      <w:pPr>
        <w:tabs>
          <w:tab w:val="left" w:pos="1289"/>
        </w:tabs>
        <w:rPr>
          <w:sz w:val="32"/>
          <w:szCs w:val="32"/>
        </w:rPr>
      </w:pPr>
    </w:p>
    <w:p w14:paraId="450B821B" w14:textId="41312294" w:rsidR="003739B5" w:rsidRDefault="003739B5" w:rsidP="007D59B8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t>“MOV”</w:t>
      </w:r>
    </w:p>
    <w:p w14:paraId="26D86C90" w14:textId="01B2F44E" w:rsidR="003739B5" w:rsidRDefault="003739B5" w:rsidP="003739B5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memory</w:t>
      </w:r>
      <w:proofErr w:type="gramEnd"/>
      <w:r>
        <w:rPr>
          <w:sz w:val="32"/>
          <w:szCs w:val="32"/>
        </w:rPr>
        <w:t xml:space="preserve"> to register) – 3 clock cycles</w:t>
      </w:r>
    </w:p>
    <w:p w14:paraId="76AE639F" w14:textId="6F7AE9D4" w:rsidR="00FA08CB" w:rsidRDefault="00FA08CB" w:rsidP="003739B5">
      <w:pPr>
        <w:tabs>
          <w:tab w:val="left" w:pos="1289"/>
        </w:tabs>
        <w:jc w:val="center"/>
        <w:rPr>
          <w:sz w:val="32"/>
          <w:szCs w:val="32"/>
        </w:rPr>
      </w:pP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2F02BB4C" wp14:editId="7AFF75A5">
            <wp:simplePos x="0" y="0"/>
            <wp:positionH relativeFrom="column">
              <wp:posOffset>3207816</wp:posOffset>
            </wp:positionH>
            <wp:positionV relativeFrom="paragraph">
              <wp:posOffset>368611</wp:posOffset>
            </wp:positionV>
            <wp:extent cx="952500" cy="398145"/>
            <wp:effectExtent l="0" t="0" r="0" b="1905"/>
            <wp:wrapTight wrapText="bothSides">
              <wp:wrapPolygon edited="0">
                <wp:start x="0" y="0"/>
                <wp:lineTo x="0" y="20670"/>
                <wp:lineTo x="21168" y="20670"/>
                <wp:lineTo x="2116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0EC288C" wp14:editId="24DD597D">
            <wp:simplePos x="0" y="0"/>
            <wp:positionH relativeFrom="column">
              <wp:posOffset>-758190</wp:posOffset>
            </wp:positionH>
            <wp:positionV relativeFrom="paragraph">
              <wp:posOffset>368923</wp:posOffset>
            </wp:positionV>
            <wp:extent cx="7429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046" y="20571"/>
                <wp:lineTo x="21046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D3FAE" w14:textId="690492A6" w:rsidR="003739B5" w:rsidRDefault="00FA08CB" w:rsidP="003739B5">
      <w:pPr>
        <w:tabs>
          <w:tab w:val="left" w:pos="1289"/>
        </w:tabs>
        <w:jc w:val="center"/>
        <w:rPr>
          <w:sz w:val="32"/>
          <w:szCs w:val="32"/>
        </w:rPr>
      </w:pP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94BAA48" wp14:editId="2B67E792">
            <wp:simplePos x="0" y="0"/>
            <wp:positionH relativeFrom="column">
              <wp:posOffset>3042968</wp:posOffset>
            </wp:positionH>
            <wp:positionV relativeFrom="paragraph">
              <wp:posOffset>403345</wp:posOffset>
            </wp:positionV>
            <wp:extent cx="37719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16EAD1F2" wp14:editId="6AB2B709">
            <wp:simplePos x="0" y="0"/>
            <wp:positionH relativeFrom="column">
              <wp:posOffset>-862642</wp:posOffset>
            </wp:positionH>
            <wp:positionV relativeFrom="paragraph">
              <wp:posOffset>403345</wp:posOffset>
            </wp:positionV>
            <wp:extent cx="400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1C423" w14:textId="6C2B4F14" w:rsidR="003739B5" w:rsidRDefault="007D59B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8599F7" wp14:editId="3E2187EB">
                <wp:simplePos x="0" y="0"/>
                <wp:positionH relativeFrom="column">
                  <wp:posOffset>2454020</wp:posOffset>
                </wp:positionH>
                <wp:positionV relativeFrom="paragraph">
                  <wp:posOffset>2477275</wp:posOffset>
                </wp:positionV>
                <wp:extent cx="655246" cy="344384"/>
                <wp:effectExtent l="0" t="0" r="12065" b="177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55246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702D9" w14:textId="5FC4548D" w:rsidR="007D59B8" w:rsidRDefault="007D59B8"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99F7" id="Text Box 56" o:spid="_x0000_s1030" type="#_x0000_t202" style="position:absolute;margin-left:193.25pt;margin-top:195.05pt;width:51.6pt;height:27.1pt;rotation:18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" fillcolor="white [3201]" strokeweight=".5pt">
                <v:textbox>
                  <w:txbxContent>
                    <w:p w14:paraId="0B2702D9" w14:textId="5FC4548D" w:rsidR="007D59B8" w:rsidRDefault="007D59B8">
                      <w: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 w:rsidR="00FA08CB"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2512" behindDoc="1" locked="0" layoutInCell="1" allowOverlap="1" wp14:anchorId="0BD983D3" wp14:editId="13899B9D">
            <wp:simplePos x="0" y="0"/>
            <wp:positionH relativeFrom="column">
              <wp:posOffset>861695</wp:posOffset>
            </wp:positionH>
            <wp:positionV relativeFrom="paragraph">
              <wp:posOffset>2896055</wp:posOffset>
            </wp:positionV>
            <wp:extent cx="4401164" cy="2572109"/>
            <wp:effectExtent l="0" t="0" r="0" b="0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9B5">
        <w:rPr>
          <w:sz w:val="32"/>
          <w:szCs w:val="32"/>
        </w:rPr>
        <w:br w:type="page"/>
      </w:r>
    </w:p>
    <w:p w14:paraId="3129C7EB" w14:textId="1417A2F2" w:rsidR="00FA08CB" w:rsidRDefault="00FA08CB" w:rsidP="007D59B8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“ADD”</w:t>
      </w:r>
    </w:p>
    <w:p w14:paraId="69D2CA32" w14:textId="7DD76FBE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46DAB31C" wp14:editId="672F97E2">
            <wp:simplePos x="0" y="0"/>
            <wp:positionH relativeFrom="column">
              <wp:posOffset>-570230</wp:posOffset>
            </wp:positionH>
            <wp:positionV relativeFrom="paragraph">
              <wp:posOffset>437515</wp:posOffset>
            </wp:positionV>
            <wp:extent cx="6999605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register) – 3 clock cycles</w:t>
      </w:r>
    </w:p>
    <w:p w14:paraId="5B43D41A" w14:textId="422418C7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5A874FE9" w14:textId="77777777" w:rsidR="007D59B8" w:rsidRDefault="003739B5" w:rsidP="007D59B8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7D59B8">
        <w:rPr>
          <w:sz w:val="32"/>
          <w:szCs w:val="32"/>
        </w:rPr>
        <w:lastRenderedPageBreak/>
        <w:t>“ADD”</w:t>
      </w:r>
    </w:p>
    <w:p w14:paraId="16E4A023" w14:textId="77777777" w:rsidR="007D59B8" w:rsidRDefault="007D59B8" w:rsidP="007D59B8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memory) – 4 clock cycles</w:t>
      </w:r>
    </w:p>
    <w:p w14:paraId="2F6D4FE8" w14:textId="77777777" w:rsidR="007D59B8" w:rsidRDefault="007D59B8" w:rsidP="007D59B8">
      <w:pPr>
        <w:rPr>
          <w:sz w:val="32"/>
          <w:szCs w:val="32"/>
        </w:rPr>
      </w:pPr>
    </w:p>
    <w:p w14:paraId="69CD73E9" w14:textId="77777777" w:rsidR="007D59B8" w:rsidRDefault="007D59B8" w:rsidP="007D59B8">
      <w:pPr>
        <w:rPr>
          <w:sz w:val="32"/>
          <w:szCs w:val="32"/>
        </w:rPr>
      </w:pPr>
    </w:p>
    <w:p w14:paraId="09E4ABC8" w14:textId="77777777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249ECDFB" wp14:editId="7B50E41B">
            <wp:simplePos x="0" y="0"/>
            <wp:positionH relativeFrom="column">
              <wp:posOffset>3207816</wp:posOffset>
            </wp:positionH>
            <wp:positionV relativeFrom="paragraph">
              <wp:posOffset>368611</wp:posOffset>
            </wp:positionV>
            <wp:extent cx="952500" cy="398145"/>
            <wp:effectExtent l="0" t="0" r="0" b="1905"/>
            <wp:wrapTight wrapText="bothSides">
              <wp:wrapPolygon edited="0">
                <wp:start x="0" y="0"/>
                <wp:lineTo x="0" y="20670"/>
                <wp:lineTo x="21168" y="20670"/>
                <wp:lineTo x="21168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694BDC6A" wp14:editId="1E53AB0C">
            <wp:simplePos x="0" y="0"/>
            <wp:positionH relativeFrom="column">
              <wp:posOffset>-758190</wp:posOffset>
            </wp:positionH>
            <wp:positionV relativeFrom="paragraph">
              <wp:posOffset>368923</wp:posOffset>
            </wp:positionV>
            <wp:extent cx="7429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046" y="20571"/>
                <wp:lineTo x="2104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C8805" w14:textId="3BE7C070" w:rsidR="007D59B8" w:rsidRDefault="007D59B8" w:rsidP="007D59B8">
      <w:pPr>
        <w:rPr>
          <w:sz w:val="32"/>
          <w:szCs w:val="32"/>
        </w:rPr>
      </w:pP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0EBA5C82" wp14:editId="3AE91AC3">
            <wp:simplePos x="0" y="0"/>
            <wp:positionH relativeFrom="column">
              <wp:posOffset>3086274</wp:posOffset>
            </wp:positionH>
            <wp:positionV relativeFrom="paragraph">
              <wp:posOffset>465892</wp:posOffset>
            </wp:positionV>
            <wp:extent cx="37719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02444ED3" wp14:editId="5C677EFD">
            <wp:simplePos x="0" y="0"/>
            <wp:positionH relativeFrom="column">
              <wp:posOffset>-819397</wp:posOffset>
            </wp:positionH>
            <wp:positionV relativeFrom="paragraph">
              <wp:posOffset>465892</wp:posOffset>
            </wp:positionV>
            <wp:extent cx="400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E98EE" w14:textId="4C2931B5" w:rsidR="007D59B8" w:rsidRDefault="007D59B8" w:rsidP="007D59B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364BFC6" wp14:editId="376FF068">
                <wp:simplePos x="0" y="0"/>
                <wp:positionH relativeFrom="column">
                  <wp:posOffset>-652912</wp:posOffset>
                </wp:positionH>
                <wp:positionV relativeFrom="paragraph">
                  <wp:posOffset>2295962</wp:posOffset>
                </wp:positionV>
                <wp:extent cx="808074" cy="297711"/>
                <wp:effectExtent l="0" t="0" r="11430" b="26670"/>
                <wp:wrapTight wrapText="bothSides">
                  <wp:wrapPolygon edited="0">
                    <wp:start x="0" y="0"/>
                    <wp:lineTo x="0" y="22154"/>
                    <wp:lineTo x="21396" y="22154"/>
                    <wp:lineTo x="21396" y="0"/>
                    <wp:lineTo x="0" y="0"/>
                  </wp:wrapPolygon>
                </wp:wrapTight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BAE44" w14:textId="77777777" w:rsidR="007D59B8" w:rsidRDefault="007D59B8" w:rsidP="007D59B8">
                            <w: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BFC6" id="Text Box 61" o:spid="_x0000_s1031" type="#_x0000_t202" style="position:absolute;margin-left:-51.4pt;margin-top:180.8pt;width:63.65pt;height:23.4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" fillcolor="white [3201]" strokeweight=".5pt">
                <v:textbox>
                  <w:txbxContent>
                    <w:p w14:paraId="250BAE44" w14:textId="77777777" w:rsidR="007D59B8" w:rsidRDefault="007D59B8" w:rsidP="007D59B8">
                      <w:r>
                        <w:t>EXECUTE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7872" behindDoc="1" locked="0" layoutInCell="1" allowOverlap="1" wp14:anchorId="0812165E" wp14:editId="70A70ED1">
            <wp:simplePos x="0" y="0"/>
            <wp:positionH relativeFrom="column">
              <wp:posOffset>-819785</wp:posOffset>
            </wp:positionH>
            <wp:positionV relativeFrom="paragraph">
              <wp:posOffset>2700655</wp:posOffset>
            </wp:positionV>
            <wp:extent cx="3847465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97" y="21450"/>
                <wp:lineTo x="21497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9B8">
        <w:rPr>
          <w:noProof/>
          <w:sz w:val="32"/>
          <w:szCs w:val="32"/>
        </w:rPr>
        <w:drawing>
          <wp:anchor distT="0" distB="0" distL="114300" distR="114300" simplePos="0" relativeHeight="251725824" behindDoc="1" locked="0" layoutInCell="1" allowOverlap="1" wp14:anchorId="7C84D87E" wp14:editId="015B3609">
            <wp:simplePos x="0" y="0"/>
            <wp:positionH relativeFrom="column">
              <wp:posOffset>3311113</wp:posOffset>
            </wp:positionH>
            <wp:positionV relativeFrom="paragraph">
              <wp:posOffset>2291220</wp:posOffset>
            </wp:positionV>
            <wp:extent cx="847843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357" y="21098"/>
                <wp:lineTo x="21357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8053" w14:textId="4558287F" w:rsidR="007D59B8" w:rsidRDefault="007D59B8" w:rsidP="007D59B8">
      <w:pPr>
        <w:rPr>
          <w:sz w:val="32"/>
          <w:szCs w:val="32"/>
        </w:rPr>
      </w:pPr>
      <w:r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4800" behindDoc="1" locked="0" layoutInCell="1" allowOverlap="1" wp14:anchorId="31BACC12" wp14:editId="23F141AC">
            <wp:simplePos x="0" y="0"/>
            <wp:positionH relativeFrom="column">
              <wp:posOffset>3086100</wp:posOffset>
            </wp:positionH>
            <wp:positionV relativeFrom="paragraph">
              <wp:posOffset>99060</wp:posOffset>
            </wp:positionV>
            <wp:extent cx="3770630" cy="2571750"/>
            <wp:effectExtent l="0" t="0" r="1270" b="0"/>
            <wp:wrapTight wrapText="bothSides">
              <wp:wrapPolygon edited="0">
                <wp:start x="0" y="0"/>
                <wp:lineTo x="0" y="21440"/>
                <wp:lineTo x="21498" y="21440"/>
                <wp:lineTo x="2149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E89181" w14:textId="52753F2E" w:rsidR="003739B5" w:rsidRDefault="003739B5" w:rsidP="007D5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F6AABC" w14:textId="77777777" w:rsidR="007D59B8" w:rsidRDefault="007D59B8" w:rsidP="007D59B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“ADD”</w:t>
      </w:r>
    </w:p>
    <w:p w14:paraId="4600BFAB" w14:textId="4EA6DCD5" w:rsidR="007D59B8" w:rsidRDefault="007D59B8" w:rsidP="007D59B8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memory</w:t>
      </w:r>
      <w:proofErr w:type="gramEnd"/>
      <w:r>
        <w:rPr>
          <w:sz w:val="32"/>
          <w:szCs w:val="32"/>
        </w:rPr>
        <w:t>, register) – 4 clock cycles</w:t>
      </w:r>
    </w:p>
    <w:p w14:paraId="343BC9B6" w14:textId="74B6155E" w:rsidR="007D59B8" w:rsidRDefault="007D59B8" w:rsidP="007D59B8">
      <w:pPr>
        <w:jc w:val="center"/>
        <w:rPr>
          <w:sz w:val="32"/>
          <w:szCs w:val="32"/>
        </w:rPr>
      </w:pPr>
    </w:p>
    <w:p w14:paraId="350BDFCA" w14:textId="77777777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32992" behindDoc="1" locked="0" layoutInCell="1" allowOverlap="1" wp14:anchorId="23950F44" wp14:editId="2877771A">
            <wp:simplePos x="0" y="0"/>
            <wp:positionH relativeFrom="column">
              <wp:posOffset>3207816</wp:posOffset>
            </wp:positionH>
            <wp:positionV relativeFrom="paragraph">
              <wp:posOffset>368611</wp:posOffset>
            </wp:positionV>
            <wp:extent cx="952500" cy="398145"/>
            <wp:effectExtent l="0" t="0" r="0" b="1905"/>
            <wp:wrapTight wrapText="bothSides">
              <wp:wrapPolygon edited="0">
                <wp:start x="0" y="0"/>
                <wp:lineTo x="0" y="20670"/>
                <wp:lineTo x="21168" y="20670"/>
                <wp:lineTo x="21168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739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31968" behindDoc="1" locked="0" layoutInCell="1" allowOverlap="1" wp14:anchorId="0A20DA4B" wp14:editId="29632B6A">
            <wp:simplePos x="0" y="0"/>
            <wp:positionH relativeFrom="column">
              <wp:posOffset>-758190</wp:posOffset>
            </wp:positionH>
            <wp:positionV relativeFrom="paragraph">
              <wp:posOffset>368923</wp:posOffset>
            </wp:positionV>
            <wp:extent cx="7429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046" y="20571"/>
                <wp:lineTo x="21046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5E6C" w14:textId="394B5364" w:rsidR="007D59B8" w:rsidRDefault="007D59B8">
      <w:pPr>
        <w:rPr>
          <w:sz w:val="32"/>
          <w:szCs w:val="32"/>
        </w:rPr>
      </w:pP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37088" behindDoc="1" locked="0" layoutInCell="1" allowOverlap="1" wp14:anchorId="74E24330" wp14:editId="1AF4D115">
            <wp:simplePos x="0" y="0"/>
            <wp:positionH relativeFrom="column">
              <wp:posOffset>3084616</wp:posOffset>
            </wp:positionH>
            <wp:positionV relativeFrom="paragraph">
              <wp:posOffset>499283</wp:posOffset>
            </wp:positionV>
            <wp:extent cx="37719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35040" behindDoc="1" locked="0" layoutInCell="1" allowOverlap="1" wp14:anchorId="15D47519" wp14:editId="693595C2">
            <wp:simplePos x="0" y="0"/>
            <wp:positionH relativeFrom="column">
              <wp:posOffset>-914680</wp:posOffset>
            </wp:positionH>
            <wp:positionV relativeFrom="paragraph">
              <wp:posOffset>499283</wp:posOffset>
            </wp:positionV>
            <wp:extent cx="400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13C5E" w14:textId="0FC57F5A" w:rsidR="003739B5" w:rsidRDefault="00716B19">
      <w:pPr>
        <w:rPr>
          <w:sz w:val="32"/>
          <w:szCs w:val="32"/>
        </w:rPr>
      </w:pPr>
      <w:r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41184" behindDoc="1" locked="0" layoutInCell="1" allowOverlap="1" wp14:anchorId="1D71BF50" wp14:editId="0CEFD0D0">
            <wp:simplePos x="0" y="0"/>
            <wp:positionH relativeFrom="column">
              <wp:posOffset>2933065</wp:posOffset>
            </wp:positionH>
            <wp:positionV relativeFrom="paragraph">
              <wp:posOffset>2855595</wp:posOffset>
            </wp:positionV>
            <wp:extent cx="3757930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61" y="21421"/>
                <wp:lineTo x="21461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1BDB38D" wp14:editId="4246F969">
                <wp:simplePos x="0" y="0"/>
                <wp:positionH relativeFrom="column">
                  <wp:posOffset>-643139</wp:posOffset>
                </wp:positionH>
                <wp:positionV relativeFrom="paragraph">
                  <wp:posOffset>2493001</wp:posOffset>
                </wp:positionV>
                <wp:extent cx="808074" cy="297711"/>
                <wp:effectExtent l="0" t="0" r="11430" b="26670"/>
                <wp:wrapTight wrapText="bothSides">
                  <wp:wrapPolygon edited="0">
                    <wp:start x="0" y="0"/>
                    <wp:lineTo x="0" y="22154"/>
                    <wp:lineTo x="21396" y="22154"/>
                    <wp:lineTo x="21396" y="0"/>
                    <wp:lineTo x="0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5B630" w14:textId="77777777" w:rsidR="007D59B8" w:rsidRDefault="007D59B8" w:rsidP="007D59B8">
                            <w: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B38D" id="Text Box 73" o:spid="_x0000_s1032" type="#_x0000_t202" style="position:absolute;margin-left:-50.65pt;margin-top:196.3pt;width:63.65pt;height:23.4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" fillcolor="white [3201]" strokeweight=".5pt">
                <v:textbox>
                  <w:txbxContent>
                    <w:p w14:paraId="2295B630" w14:textId="77777777" w:rsidR="007D59B8" w:rsidRDefault="007D59B8" w:rsidP="007D59B8">
                      <w:r>
                        <w:t>EXECUTE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9B8" w:rsidRPr="00A0242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39136" behindDoc="1" locked="0" layoutInCell="1" allowOverlap="1" wp14:anchorId="7D65EA0B" wp14:editId="2CED5020">
            <wp:simplePos x="0" y="0"/>
            <wp:positionH relativeFrom="column">
              <wp:posOffset>-914400</wp:posOffset>
            </wp:positionH>
            <wp:positionV relativeFrom="paragraph">
              <wp:posOffset>2860675</wp:posOffset>
            </wp:positionV>
            <wp:extent cx="3847465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97" y="21450"/>
                <wp:lineTo x="2149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B8" w:rsidRPr="00782E25">
        <w:rPr>
          <w:noProof/>
        </w:rPr>
        <w:drawing>
          <wp:anchor distT="0" distB="0" distL="114300" distR="114300" simplePos="0" relativeHeight="251742208" behindDoc="1" locked="0" layoutInCell="1" allowOverlap="1" wp14:anchorId="7BB0335D" wp14:editId="72FC2ECB">
            <wp:simplePos x="0" y="0"/>
            <wp:positionH relativeFrom="column">
              <wp:posOffset>3206338</wp:posOffset>
            </wp:positionH>
            <wp:positionV relativeFrom="paragraph">
              <wp:posOffset>2522633</wp:posOffset>
            </wp:positionV>
            <wp:extent cx="762106" cy="333422"/>
            <wp:effectExtent l="0" t="0" r="0" b="9525"/>
            <wp:wrapTight wrapText="bothSides">
              <wp:wrapPolygon edited="0">
                <wp:start x="0" y="0"/>
                <wp:lineTo x="0" y="20983"/>
                <wp:lineTo x="21060" y="20983"/>
                <wp:lineTo x="21060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9B5">
        <w:rPr>
          <w:sz w:val="32"/>
          <w:szCs w:val="32"/>
        </w:rPr>
        <w:br w:type="page"/>
      </w:r>
    </w:p>
    <w:p w14:paraId="10F11BEF" w14:textId="01A3F746" w:rsidR="003739B5" w:rsidRDefault="00716B19" w:rsidP="00716B19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“SUB”</w:t>
      </w:r>
    </w:p>
    <w:p w14:paraId="0A51DC53" w14:textId="11380E7F" w:rsidR="00716B19" w:rsidRDefault="00716B19" w:rsidP="00716B19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register) – 3 clock cycles</w:t>
      </w:r>
    </w:p>
    <w:p w14:paraId="2A47CC5A" w14:textId="2E90CA45" w:rsidR="00716B19" w:rsidRDefault="00716B19" w:rsidP="00716B19">
      <w:pPr>
        <w:tabs>
          <w:tab w:val="left" w:pos="1289"/>
        </w:tabs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45280" behindDoc="1" locked="0" layoutInCell="1" allowOverlap="1" wp14:anchorId="194E7F62" wp14:editId="4F127A75">
            <wp:simplePos x="0" y="0"/>
            <wp:positionH relativeFrom="column">
              <wp:posOffset>-308478</wp:posOffset>
            </wp:positionH>
            <wp:positionV relativeFrom="paragraph">
              <wp:posOffset>496067</wp:posOffset>
            </wp:positionV>
            <wp:extent cx="6749415" cy="4606290"/>
            <wp:effectExtent l="0" t="0" r="0" b="381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F6889" w14:textId="77777777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1F8F20" w14:textId="36516605" w:rsidR="00716B19" w:rsidRDefault="00716B19" w:rsidP="00716B1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“SUB”</w:t>
      </w:r>
    </w:p>
    <w:p w14:paraId="34C29DCA" w14:textId="77777777" w:rsidR="00716B19" w:rsidRDefault="00716B19" w:rsidP="00716B19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memory) – 4 clock cycles</w:t>
      </w:r>
    </w:p>
    <w:p w14:paraId="1CD56C48" w14:textId="23E3A57E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6F50874C" w14:textId="2FD605F6" w:rsidR="003739B5" w:rsidRDefault="00716B19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40AF8150" wp14:editId="46C26F05">
            <wp:extent cx="5943600" cy="44850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9B5">
        <w:rPr>
          <w:sz w:val="32"/>
          <w:szCs w:val="32"/>
        </w:rPr>
        <w:br w:type="page"/>
      </w:r>
    </w:p>
    <w:p w14:paraId="6BC38D48" w14:textId="56A7BFBF" w:rsidR="00716B19" w:rsidRDefault="00716B19" w:rsidP="00716B1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“SUB”</w:t>
      </w:r>
    </w:p>
    <w:p w14:paraId="480FEE3B" w14:textId="2A6EE514" w:rsidR="00716B19" w:rsidRDefault="00716B19" w:rsidP="00716B19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46304" behindDoc="1" locked="0" layoutInCell="1" allowOverlap="1" wp14:anchorId="44E77673" wp14:editId="0424B398">
            <wp:simplePos x="0" y="0"/>
            <wp:positionH relativeFrom="column">
              <wp:posOffset>-11982</wp:posOffset>
            </wp:positionH>
            <wp:positionV relativeFrom="paragraph">
              <wp:posOffset>615950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memory</w:t>
      </w:r>
      <w:proofErr w:type="gramEnd"/>
      <w:r>
        <w:rPr>
          <w:sz w:val="32"/>
          <w:szCs w:val="32"/>
        </w:rPr>
        <w:t>, register) – 4 clock cycles</w:t>
      </w:r>
    </w:p>
    <w:p w14:paraId="744205C1" w14:textId="717BADC6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2BE44FFC" w14:textId="47F20321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4FF98" w14:textId="4C364E18" w:rsidR="003739B5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“INC” </w:t>
      </w:r>
    </w:p>
    <w:p w14:paraId="3EA3AD2E" w14:textId="2A691400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48352" behindDoc="1" locked="0" layoutInCell="1" allowOverlap="1" wp14:anchorId="7B57F75B" wp14:editId="7EBDF95D">
            <wp:simplePos x="0" y="0"/>
            <wp:positionH relativeFrom="column">
              <wp:posOffset>-532130</wp:posOffset>
            </wp:positionH>
            <wp:positionV relativeFrom="paragraph">
              <wp:posOffset>535940</wp:posOffset>
            </wp:positionV>
            <wp:extent cx="6999605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(register) – 3 clock cycles</w:t>
      </w:r>
    </w:p>
    <w:p w14:paraId="09E4EA70" w14:textId="54A767E6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F10F58E" w14:textId="1849B9ED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487B6539" w14:textId="486D7688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5F5A3B3" w14:textId="77777777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6D34CF0" w14:textId="77777777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AB006D3" w14:textId="77777777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72F6DC" w14:textId="2185112C" w:rsidR="003739B5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“INC”</w:t>
      </w:r>
    </w:p>
    <w:p w14:paraId="08F09490" w14:textId="06F8AE56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0400" behindDoc="1" locked="0" layoutInCell="1" allowOverlap="1" wp14:anchorId="537EE414" wp14:editId="73304552">
            <wp:simplePos x="0" y="0"/>
            <wp:positionH relativeFrom="column">
              <wp:posOffset>-427355</wp:posOffset>
            </wp:positionH>
            <wp:positionV relativeFrom="paragraph">
              <wp:posOffset>578485</wp:posOffset>
            </wp:positionV>
            <wp:extent cx="6999605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(memory) – 3 clock cycles</w:t>
      </w:r>
    </w:p>
    <w:p w14:paraId="4C332B44" w14:textId="55BCABDA" w:rsidR="003739B5" w:rsidRDefault="003739B5" w:rsidP="006A6006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19AC94" w14:textId="4274C47C" w:rsidR="006A6006" w:rsidRDefault="006A6006" w:rsidP="006A600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“DEC”</w:t>
      </w:r>
    </w:p>
    <w:p w14:paraId="14A292B4" w14:textId="3FD4C15E" w:rsidR="006A6006" w:rsidRDefault="006A6006" w:rsidP="006A6006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2448" behindDoc="1" locked="0" layoutInCell="1" allowOverlap="1" wp14:anchorId="2F426099" wp14:editId="4BEA51D1">
            <wp:simplePos x="0" y="0"/>
            <wp:positionH relativeFrom="column">
              <wp:posOffset>-436880</wp:posOffset>
            </wp:positionH>
            <wp:positionV relativeFrom="paragraph">
              <wp:posOffset>559435</wp:posOffset>
            </wp:positionV>
            <wp:extent cx="6999605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(register) – 3 clock cycles</w:t>
      </w:r>
    </w:p>
    <w:p w14:paraId="0FC5928E" w14:textId="38D789F8" w:rsidR="006A6006" w:rsidRDefault="006A6006" w:rsidP="006A6006">
      <w:pPr>
        <w:jc w:val="center"/>
        <w:rPr>
          <w:sz w:val="32"/>
          <w:szCs w:val="32"/>
        </w:rPr>
      </w:pPr>
    </w:p>
    <w:p w14:paraId="50F2383A" w14:textId="41040425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521FCBDE" w14:textId="77777777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6F14E" w14:textId="02F128FA" w:rsidR="003739B5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“DEC”</w:t>
      </w:r>
      <w:r>
        <w:rPr>
          <w:sz w:val="32"/>
          <w:szCs w:val="32"/>
        </w:rPr>
        <w:br/>
        <w:t>(memory) – 3 clock cycles</w:t>
      </w:r>
    </w:p>
    <w:p w14:paraId="78BD9E83" w14:textId="5704AC52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4496" behindDoc="1" locked="0" layoutInCell="1" allowOverlap="1" wp14:anchorId="54D026B1" wp14:editId="059FEEB3">
            <wp:simplePos x="0" y="0"/>
            <wp:positionH relativeFrom="column">
              <wp:posOffset>-389255</wp:posOffset>
            </wp:positionH>
            <wp:positionV relativeFrom="paragraph">
              <wp:posOffset>300355</wp:posOffset>
            </wp:positionV>
            <wp:extent cx="6999605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E8A7C" w14:textId="168C2B58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C48BFA7" w14:textId="3271E901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74A136D" w14:textId="77777777" w:rsidR="003739B5" w:rsidRDefault="003739B5" w:rsidP="006A6006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BC43FA" w14:textId="04580BE8" w:rsidR="003739B5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“AND”</w:t>
      </w:r>
    </w:p>
    <w:p w14:paraId="40CD72DC" w14:textId="21EB0538" w:rsidR="003D6D40" w:rsidRDefault="003D6D40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register) – 3 clock cycles</w:t>
      </w:r>
    </w:p>
    <w:p w14:paraId="5033EAB1" w14:textId="3BAA13DD" w:rsidR="003D6D40" w:rsidRDefault="003D6D40" w:rsidP="006A6006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6544" behindDoc="1" locked="0" layoutInCell="1" allowOverlap="1" wp14:anchorId="06C8C906" wp14:editId="5B9C255C">
            <wp:simplePos x="0" y="0"/>
            <wp:positionH relativeFrom="column">
              <wp:posOffset>-605790</wp:posOffset>
            </wp:positionH>
            <wp:positionV relativeFrom="paragraph">
              <wp:posOffset>258445</wp:posOffset>
            </wp:positionV>
            <wp:extent cx="7165340" cy="4690745"/>
            <wp:effectExtent l="0" t="0" r="0" b="0"/>
            <wp:wrapTight wrapText="bothSides">
              <wp:wrapPolygon edited="0">
                <wp:start x="0" y="0"/>
                <wp:lineTo x="0" y="21492"/>
                <wp:lineTo x="21535" y="21492"/>
                <wp:lineTo x="21535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A7CE5" w14:textId="77777777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C15BBC" w14:textId="77777777" w:rsidR="003D6D40" w:rsidRDefault="003D6D40" w:rsidP="003D6D40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“AND”</w:t>
      </w:r>
    </w:p>
    <w:p w14:paraId="0BE91D75" w14:textId="77E033A6" w:rsidR="003D6D40" w:rsidRDefault="003D6D40" w:rsidP="003D6D40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memory) – 4 clock cycles</w:t>
      </w:r>
    </w:p>
    <w:p w14:paraId="445F64A1" w14:textId="12C4771E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161A8594" w14:textId="6B9323E3" w:rsidR="003739B5" w:rsidRDefault="003D6D40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06D4AD23" wp14:editId="0E5F49C5">
            <wp:extent cx="6080166" cy="4702175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437" cy="4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9B5">
        <w:rPr>
          <w:sz w:val="32"/>
          <w:szCs w:val="32"/>
        </w:rPr>
        <w:br w:type="page"/>
      </w:r>
    </w:p>
    <w:p w14:paraId="58CB8544" w14:textId="7CA720A2" w:rsidR="003739B5" w:rsidRDefault="003D6D40" w:rsidP="003D6D40">
      <w:pPr>
        <w:tabs>
          <w:tab w:val="left" w:pos="128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“AND”</w:t>
      </w:r>
    </w:p>
    <w:p w14:paraId="6A029B2E" w14:textId="1DD38050" w:rsidR="003D6D40" w:rsidRDefault="009E3615" w:rsidP="003D6D40">
      <w:pPr>
        <w:tabs>
          <w:tab w:val="left" w:pos="1289"/>
        </w:tabs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58592" behindDoc="1" locked="0" layoutInCell="1" allowOverlap="1" wp14:anchorId="4A08AA4A" wp14:editId="0435A34F">
            <wp:simplePos x="0" y="0"/>
            <wp:positionH relativeFrom="column">
              <wp:posOffset>-106878</wp:posOffset>
            </wp:positionH>
            <wp:positionV relativeFrom="paragraph">
              <wp:posOffset>620717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D40">
        <w:rPr>
          <w:sz w:val="32"/>
          <w:szCs w:val="32"/>
        </w:rPr>
        <w:t>(</w:t>
      </w:r>
      <w:proofErr w:type="gramStart"/>
      <w:r w:rsidR="003D6D40">
        <w:rPr>
          <w:sz w:val="32"/>
          <w:szCs w:val="32"/>
        </w:rPr>
        <w:t>memory</w:t>
      </w:r>
      <w:proofErr w:type="gramEnd"/>
      <w:r w:rsidR="003D6D40">
        <w:rPr>
          <w:sz w:val="32"/>
          <w:szCs w:val="32"/>
        </w:rPr>
        <w:t>, register) – 4 clock cycles</w:t>
      </w:r>
    </w:p>
    <w:p w14:paraId="3BBB8088" w14:textId="01D21083" w:rsidR="003D6D40" w:rsidRDefault="003D6D40" w:rsidP="003739B5">
      <w:pPr>
        <w:tabs>
          <w:tab w:val="left" w:pos="1289"/>
        </w:tabs>
        <w:rPr>
          <w:sz w:val="32"/>
          <w:szCs w:val="32"/>
        </w:rPr>
      </w:pPr>
    </w:p>
    <w:p w14:paraId="024A5E4E" w14:textId="18C88F8C" w:rsidR="003D6D40" w:rsidRDefault="003D6D40" w:rsidP="003739B5">
      <w:pPr>
        <w:tabs>
          <w:tab w:val="left" w:pos="1289"/>
        </w:tabs>
        <w:rPr>
          <w:sz w:val="32"/>
          <w:szCs w:val="32"/>
        </w:rPr>
      </w:pPr>
    </w:p>
    <w:p w14:paraId="06D8F643" w14:textId="79D4B244" w:rsidR="003739B5" w:rsidRDefault="003739B5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57745D">
        <w:rPr>
          <w:sz w:val="32"/>
          <w:szCs w:val="32"/>
        </w:rPr>
        <w:lastRenderedPageBreak/>
        <w:t>“OR”</w:t>
      </w:r>
      <w:r w:rsidR="0057745D">
        <w:rPr>
          <w:sz w:val="32"/>
          <w:szCs w:val="32"/>
        </w:rPr>
        <w:br/>
        <w:t>(register, register) – 3 clock cycles</w:t>
      </w:r>
    </w:p>
    <w:p w14:paraId="2A3F5860" w14:textId="3E2FB29B" w:rsidR="0057745D" w:rsidRDefault="0057745D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0640" behindDoc="1" locked="0" layoutInCell="1" allowOverlap="1" wp14:anchorId="23BC7293" wp14:editId="535BF777">
            <wp:simplePos x="0" y="0"/>
            <wp:positionH relativeFrom="column">
              <wp:posOffset>-627380</wp:posOffset>
            </wp:positionH>
            <wp:positionV relativeFrom="paragraph">
              <wp:posOffset>266700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7B3F" w14:textId="616629B4" w:rsidR="0057745D" w:rsidRDefault="0057745D" w:rsidP="0057745D">
      <w:pPr>
        <w:jc w:val="center"/>
        <w:rPr>
          <w:sz w:val="32"/>
          <w:szCs w:val="32"/>
        </w:rPr>
      </w:pPr>
    </w:p>
    <w:p w14:paraId="3E4373D7" w14:textId="7702B6E7" w:rsidR="0057745D" w:rsidRDefault="0057745D" w:rsidP="0057745D">
      <w:pPr>
        <w:jc w:val="center"/>
        <w:rPr>
          <w:sz w:val="32"/>
          <w:szCs w:val="32"/>
        </w:rPr>
      </w:pPr>
    </w:p>
    <w:p w14:paraId="73AC7E5D" w14:textId="3B78A115" w:rsidR="0057745D" w:rsidRDefault="0057745D" w:rsidP="0057745D">
      <w:pPr>
        <w:jc w:val="center"/>
        <w:rPr>
          <w:sz w:val="32"/>
          <w:szCs w:val="32"/>
        </w:rPr>
      </w:pPr>
    </w:p>
    <w:p w14:paraId="1DC880AB" w14:textId="352F2CE5" w:rsidR="0057745D" w:rsidRDefault="0057745D" w:rsidP="0057745D">
      <w:pPr>
        <w:jc w:val="center"/>
        <w:rPr>
          <w:sz w:val="32"/>
          <w:szCs w:val="32"/>
        </w:rPr>
      </w:pPr>
    </w:p>
    <w:p w14:paraId="6DDA1D36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3FDDDD" w14:textId="08F2A2C9" w:rsidR="0057745D" w:rsidRDefault="0057745D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“OR”</w:t>
      </w:r>
      <w:r>
        <w:rPr>
          <w:sz w:val="32"/>
          <w:szCs w:val="32"/>
        </w:rPr>
        <w:br/>
        <w:t>(register, memory) – 4 clock cycles</w:t>
      </w:r>
    </w:p>
    <w:p w14:paraId="3D1B711B" w14:textId="60CEE60F" w:rsidR="0057745D" w:rsidRDefault="0057745D" w:rsidP="0057745D">
      <w:pPr>
        <w:jc w:val="center"/>
        <w:rPr>
          <w:sz w:val="32"/>
          <w:szCs w:val="32"/>
        </w:rPr>
      </w:pPr>
    </w:p>
    <w:p w14:paraId="7C5CB1B3" w14:textId="5B1BD0B6" w:rsidR="0057745D" w:rsidRDefault="0057745D" w:rsidP="0057745D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5522AB76" wp14:editId="685C8C7F">
            <wp:extent cx="5943600" cy="4596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3F72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8AA392" w14:textId="436FFEAC" w:rsidR="0057745D" w:rsidRDefault="0057745D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“OR”</w:t>
      </w:r>
    </w:p>
    <w:p w14:paraId="3A89DA69" w14:textId="1BAF152E" w:rsidR="0057745D" w:rsidRDefault="0057745D" w:rsidP="0057745D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62688" behindDoc="1" locked="0" layoutInCell="1" allowOverlap="1" wp14:anchorId="660D114F" wp14:editId="11BF4023">
            <wp:simplePos x="0" y="0"/>
            <wp:positionH relativeFrom="column">
              <wp:posOffset>106326</wp:posOffset>
            </wp:positionH>
            <wp:positionV relativeFrom="paragraph">
              <wp:posOffset>503925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memory</w:t>
      </w:r>
      <w:proofErr w:type="gramEnd"/>
      <w:r>
        <w:rPr>
          <w:sz w:val="32"/>
          <w:szCs w:val="32"/>
        </w:rPr>
        <w:t>, register) – 4 clock cycles</w:t>
      </w:r>
    </w:p>
    <w:p w14:paraId="12E7FA9C" w14:textId="6A97D450" w:rsidR="0057745D" w:rsidRDefault="0057745D" w:rsidP="0057745D">
      <w:pPr>
        <w:jc w:val="center"/>
        <w:rPr>
          <w:sz w:val="32"/>
          <w:szCs w:val="32"/>
        </w:rPr>
      </w:pPr>
    </w:p>
    <w:p w14:paraId="743CCD14" w14:textId="136B6FDC" w:rsidR="0057745D" w:rsidRDefault="0057745D" w:rsidP="0057745D">
      <w:pPr>
        <w:jc w:val="center"/>
        <w:rPr>
          <w:sz w:val="32"/>
          <w:szCs w:val="32"/>
        </w:rPr>
      </w:pPr>
    </w:p>
    <w:p w14:paraId="3E3A4098" w14:textId="77777777" w:rsidR="0057745D" w:rsidRDefault="0057745D" w:rsidP="0057745D">
      <w:pPr>
        <w:jc w:val="center"/>
        <w:rPr>
          <w:sz w:val="32"/>
          <w:szCs w:val="32"/>
        </w:rPr>
      </w:pPr>
    </w:p>
    <w:p w14:paraId="76A15943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82B6CB" w14:textId="1DF99AD5" w:rsidR="005C29B5" w:rsidRDefault="005C29B5" w:rsidP="005C29B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“NOT”</w:t>
      </w:r>
      <w:r>
        <w:rPr>
          <w:sz w:val="32"/>
          <w:szCs w:val="32"/>
        </w:rPr>
        <w:br/>
        <w:t xml:space="preserve">(register) – </w:t>
      </w:r>
      <w:r w:rsidR="006D30CE">
        <w:rPr>
          <w:sz w:val="32"/>
          <w:szCs w:val="32"/>
        </w:rPr>
        <w:t>3</w:t>
      </w:r>
      <w:r>
        <w:rPr>
          <w:sz w:val="32"/>
          <w:szCs w:val="32"/>
        </w:rPr>
        <w:t xml:space="preserve"> clock cycles</w:t>
      </w:r>
    </w:p>
    <w:p w14:paraId="0577BC62" w14:textId="784C6CD5" w:rsidR="005C29B5" w:rsidRDefault="005C29B5" w:rsidP="005C29B5">
      <w:pPr>
        <w:jc w:val="center"/>
        <w:rPr>
          <w:sz w:val="32"/>
          <w:szCs w:val="32"/>
        </w:rPr>
      </w:pPr>
    </w:p>
    <w:p w14:paraId="26F82E2D" w14:textId="1A10457F" w:rsidR="006D30CE" w:rsidRDefault="006D30CE" w:rsidP="005C29B5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4736" behindDoc="1" locked="0" layoutInCell="1" allowOverlap="1" wp14:anchorId="7D46E81C" wp14:editId="2443653F">
            <wp:simplePos x="0" y="0"/>
            <wp:positionH relativeFrom="column">
              <wp:posOffset>-307340</wp:posOffset>
            </wp:positionH>
            <wp:positionV relativeFrom="paragraph">
              <wp:posOffset>360680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DF90A" w14:textId="77777777" w:rsidR="005C29B5" w:rsidRDefault="005C29B5" w:rsidP="005C29B5">
      <w:pPr>
        <w:jc w:val="center"/>
        <w:rPr>
          <w:sz w:val="32"/>
          <w:szCs w:val="32"/>
        </w:rPr>
      </w:pPr>
    </w:p>
    <w:p w14:paraId="2F0C6F7C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A6857A" w14:textId="77777777" w:rsidR="0057745D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“NOT”</w:t>
      </w:r>
      <w:r>
        <w:rPr>
          <w:sz w:val="32"/>
          <w:szCs w:val="32"/>
        </w:rPr>
        <w:br/>
        <w:t>(memory) – 3 clock cycles</w:t>
      </w:r>
      <w:r w:rsidRPr="007D59B8">
        <w:rPr>
          <w:noProof/>
          <w:sz w:val="32"/>
          <w:szCs w:val="32"/>
        </w:rPr>
        <w:drawing>
          <wp:anchor distT="0" distB="0" distL="114300" distR="114300" simplePos="0" relativeHeight="251766784" behindDoc="1" locked="0" layoutInCell="1" allowOverlap="1" wp14:anchorId="526EE524" wp14:editId="4D10235F">
            <wp:simplePos x="0" y="0"/>
            <wp:positionH relativeFrom="column">
              <wp:posOffset>-573124</wp:posOffset>
            </wp:positionH>
            <wp:positionV relativeFrom="paragraph">
              <wp:posOffset>948646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05693" w14:textId="51FCBD17" w:rsidR="0057745D" w:rsidRDefault="0057745D" w:rsidP="0057745D">
      <w:pPr>
        <w:jc w:val="center"/>
        <w:rPr>
          <w:sz w:val="32"/>
          <w:szCs w:val="32"/>
        </w:rPr>
      </w:pPr>
    </w:p>
    <w:p w14:paraId="67EF0D2B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BEB5D9" w14:textId="3CF006F5" w:rsidR="006D30CE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“NEG”</w:t>
      </w:r>
      <w:r>
        <w:rPr>
          <w:sz w:val="32"/>
          <w:szCs w:val="32"/>
        </w:rPr>
        <w:br/>
        <w:t>(register) – 3 clock cycles</w:t>
      </w:r>
    </w:p>
    <w:p w14:paraId="70218BCA" w14:textId="3C893C7E" w:rsidR="0057745D" w:rsidRDefault="006D30CE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8832" behindDoc="1" locked="0" layoutInCell="1" allowOverlap="1" wp14:anchorId="5C348F55" wp14:editId="0A16212E">
            <wp:simplePos x="0" y="0"/>
            <wp:positionH relativeFrom="column">
              <wp:posOffset>-541256</wp:posOffset>
            </wp:positionH>
            <wp:positionV relativeFrom="paragraph">
              <wp:posOffset>464436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ED098" w14:textId="68B32B19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3ECFBB" w14:textId="02E4169E" w:rsidR="006D30CE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“NEG”</w:t>
      </w:r>
      <w:r>
        <w:rPr>
          <w:sz w:val="32"/>
          <w:szCs w:val="32"/>
        </w:rPr>
        <w:br/>
        <w:t>(memory) – 3 clock cycles</w:t>
      </w:r>
    </w:p>
    <w:p w14:paraId="03445B22" w14:textId="65E9C667" w:rsidR="006D30CE" w:rsidRDefault="006D30CE" w:rsidP="006D30CE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70880" behindDoc="1" locked="0" layoutInCell="1" allowOverlap="1" wp14:anchorId="49A1B87A" wp14:editId="4FD0D1AB">
            <wp:simplePos x="0" y="0"/>
            <wp:positionH relativeFrom="column">
              <wp:posOffset>-541256</wp:posOffset>
            </wp:positionH>
            <wp:positionV relativeFrom="paragraph">
              <wp:posOffset>462029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DD336" w14:textId="48F461CB" w:rsidR="006D30CE" w:rsidRDefault="006D30CE" w:rsidP="006D30CE">
      <w:pPr>
        <w:jc w:val="center"/>
        <w:rPr>
          <w:sz w:val="32"/>
          <w:szCs w:val="32"/>
        </w:rPr>
      </w:pPr>
    </w:p>
    <w:p w14:paraId="05799EC8" w14:textId="7D45480B" w:rsidR="006D30CE" w:rsidRDefault="006D30CE" w:rsidP="006D30CE">
      <w:pPr>
        <w:jc w:val="center"/>
        <w:rPr>
          <w:sz w:val="32"/>
          <w:szCs w:val="32"/>
        </w:rPr>
      </w:pPr>
    </w:p>
    <w:p w14:paraId="1DCB5825" w14:textId="0CCCDFFB" w:rsidR="0057745D" w:rsidRDefault="0057745D" w:rsidP="0057745D">
      <w:pPr>
        <w:jc w:val="center"/>
        <w:rPr>
          <w:sz w:val="32"/>
          <w:szCs w:val="32"/>
        </w:rPr>
      </w:pPr>
    </w:p>
    <w:p w14:paraId="3088347A" w14:textId="4AADBB11" w:rsidR="0057745D" w:rsidRDefault="0057745D" w:rsidP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EE4AE7" w14:textId="653270BA" w:rsidR="006D30CE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“XOR”</w:t>
      </w:r>
    </w:p>
    <w:p w14:paraId="5B1B8DF9" w14:textId="4C4394DC" w:rsidR="006D30CE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register) – 3 clock cycles</w:t>
      </w:r>
    </w:p>
    <w:p w14:paraId="57B2A7BE" w14:textId="65A6A032" w:rsidR="006D30CE" w:rsidRDefault="006D30CE" w:rsidP="006D30CE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72928" behindDoc="1" locked="0" layoutInCell="1" allowOverlap="1" wp14:anchorId="2C0ED067" wp14:editId="3993C6B0">
            <wp:simplePos x="0" y="0"/>
            <wp:positionH relativeFrom="column">
              <wp:posOffset>-583447</wp:posOffset>
            </wp:positionH>
            <wp:positionV relativeFrom="paragraph">
              <wp:posOffset>432376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D5FBC" w14:textId="546C9BEC" w:rsidR="006D30CE" w:rsidRDefault="006D30CE" w:rsidP="006D30CE">
      <w:pPr>
        <w:jc w:val="center"/>
        <w:rPr>
          <w:sz w:val="32"/>
          <w:szCs w:val="32"/>
        </w:rPr>
      </w:pPr>
    </w:p>
    <w:p w14:paraId="278FE484" w14:textId="7EF77E56" w:rsidR="0057745D" w:rsidRDefault="0057745D" w:rsidP="0057745D">
      <w:pPr>
        <w:jc w:val="center"/>
        <w:rPr>
          <w:sz w:val="32"/>
          <w:szCs w:val="32"/>
        </w:rPr>
      </w:pPr>
    </w:p>
    <w:p w14:paraId="77B696C9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222BD0" w14:textId="27DCAB14" w:rsidR="0057745D" w:rsidRDefault="006D30CE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“XOR”</w:t>
      </w:r>
      <w:r>
        <w:rPr>
          <w:sz w:val="32"/>
          <w:szCs w:val="32"/>
        </w:rPr>
        <w:br/>
        <w:t>(register, memory) – 4 clock cycles</w:t>
      </w:r>
    </w:p>
    <w:p w14:paraId="579BDCFB" w14:textId="1179644D" w:rsidR="006D30CE" w:rsidRDefault="006D30CE" w:rsidP="0057745D">
      <w:pPr>
        <w:jc w:val="center"/>
        <w:rPr>
          <w:sz w:val="32"/>
          <w:szCs w:val="32"/>
        </w:rPr>
      </w:pPr>
    </w:p>
    <w:p w14:paraId="744F122E" w14:textId="043F8151" w:rsidR="0057745D" w:rsidRDefault="006D30CE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1350B5DA" wp14:editId="2BFECDD2">
            <wp:extent cx="5943600" cy="4596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826D" w14:textId="4186D31F" w:rsidR="0057745D" w:rsidRDefault="0057745D" w:rsidP="0057745D">
      <w:pPr>
        <w:jc w:val="center"/>
        <w:rPr>
          <w:sz w:val="32"/>
          <w:szCs w:val="32"/>
        </w:rPr>
      </w:pPr>
    </w:p>
    <w:p w14:paraId="6C5E1B75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201EC8" w14:textId="5DBABEB5" w:rsidR="006D30CE" w:rsidRDefault="006D30CE" w:rsidP="006D30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“XOR”</w:t>
      </w:r>
      <w:r>
        <w:rPr>
          <w:sz w:val="32"/>
          <w:szCs w:val="32"/>
        </w:rPr>
        <w:br/>
        <w:t>(memory, register) – 4 clock cycles</w:t>
      </w:r>
    </w:p>
    <w:p w14:paraId="06CEAB1B" w14:textId="5DFF7CF5" w:rsidR="0057745D" w:rsidRDefault="006D30CE" w:rsidP="0057745D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74976" behindDoc="1" locked="0" layoutInCell="1" allowOverlap="1" wp14:anchorId="25A7C016" wp14:editId="0583DCAC">
            <wp:simplePos x="0" y="0"/>
            <wp:positionH relativeFrom="column">
              <wp:posOffset>0</wp:posOffset>
            </wp:positionH>
            <wp:positionV relativeFrom="paragraph">
              <wp:posOffset>398234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6E276" w14:textId="1E075C0B" w:rsidR="006D30CE" w:rsidRDefault="006D30CE" w:rsidP="0057745D">
      <w:pPr>
        <w:jc w:val="center"/>
        <w:rPr>
          <w:sz w:val="32"/>
          <w:szCs w:val="32"/>
        </w:rPr>
      </w:pPr>
    </w:p>
    <w:p w14:paraId="274C4082" w14:textId="7000089F" w:rsidR="006D30CE" w:rsidRDefault="006D30CE" w:rsidP="0057745D">
      <w:pPr>
        <w:jc w:val="center"/>
        <w:rPr>
          <w:sz w:val="32"/>
          <w:szCs w:val="32"/>
        </w:rPr>
      </w:pPr>
    </w:p>
    <w:p w14:paraId="4C57AD21" w14:textId="77777777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338848" w14:textId="69C147E9" w:rsidR="006D30CE" w:rsidRDefault="006D30CE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“CMP”</w:t>
      </w:r>
    </w:p>
    <w:p w14:paraId="36F0AD88" w14:textId="7187DA8F" w:rsidR="006D30CE" w:rsidRDefault="001A50BB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register) – 3 clock cycles</w:t>
      </w:r>
    </w:p>
    <w:p w14:paraId="100C460B" w14:textId="4EE58BC3" w:rsidR="001A50BB" w:rsidRDefault="001A50BB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77024" behindDoc="1" locked="0" layoutInCell="1" allowOverlap="1" wp14:anchorId="0DCF368B" wp14:editId="3B0BF70D">
            <wp:simplePos x="0" y="0"/>
            <wp:positionH relativeFrom="column">
              <wp:posOffset>-594419</wp:posOffset>
            </wp:positionH>
            <wp:positionV relativeFrom="paragraph">
              <wp:posOffset>398233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B5802" w14:textId="7D7E8724" w:rsidR="001A50BB" w:rsidRDefault="001A50BB" w:rsidP="0057745D">
      <w:pPr>
        <w:jc w:val="center"/>
        <w:rPr>
          <w:sz w:val="32"/>
          <w:szCs w:val="32"/>
        </w:rPr>
      </w:pPr>
    </w:p>
    <w:p w14:paraId="2798D30D" w14:textId="347D8860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3D4339" w14:textId="77777777" w:rsidR="001A50BB" w:rsidRDefault="001A50BB" w:rsidP="001A50B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“CMP”</w:t>
      </w:r>
    </w:p>
    <w:p w14:paraId="4B48CE94" w14:textId="41BAD16C" w:rsidR="001A50BB" w:rsidRDefault="001A50BB" w:rsidP="001A50BB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>, memory) – 4 clock cycles</w:t>
      </w:r>
    </w:p>
    <w:p w14:paraId="79097490" w14:textId="601E374B" w:rsidR="006D30CE" w:rsidRDefault="006D30CE" w:rsidP="0057745D">
      <w:pPr>
        <w:jc w:val="center"/>
        <w:rPr>
          <w:sz w:val="32"/>
          <w:szCs w:val="32"/>
        </w:rPr>
      </w:pPr>
    </w:p>
    <w:p w14:paraId="023C2785" w14:textId="169CABDC" w:rsidR="006D30CE" w:rsidRDefault="001A50BB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1379D5CA" wp14:editId="0A7DA38F">
            <wp:extent cx="5943600" cy="4596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63D1" w14:textId="6EDE7705" w:rsidR="006D30CE" w:rsidRDefault="006D30CE" w:rsidP="0057745D">
      <w:pPr>
        <w:jc w:val="center"/>
        <w:rPr>
          <w:sz w:val="32"/>
          <w:szCs w:val="32"/>
        </w:rPr>
      </w:pPr>
    </w:p>
    <w:p w14:paraId="6789007D" w14:textId="77777777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772B31" w14:textId="77777777" w:rsidR="001A50BB" w:rsidRDefault="001A50BB" w:rsidP="001A50B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“CMP”</w:t>
      </w:r>
    </w:p>
    <w:p w14:paraId="0325AAB8" w14:textId="25F6E29A" w:rsidR="006D30CE" w:rsidRDefault="001A50BB" w:rsidP="001A50BB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memory</w:t>
      </w:r>
      <w:proofErr w:type="gramEnd"/>
      <w:r>
        <w:rPr>
          <w:sz w:val="32"/>
          <w:szCs w:val="32"/>
        </w:rPr>
        <w:t>, register) – 4 clock cycles</w:t>
      </w:r>
      <w:r w:rsidRPr="00716B19">
        <w:rPr>
          <w:noProof/>
          <w:sz w:val="32"/>
          <w:szCs w:val="32"/>
        </w:rPr>
        <w:drawing>
          <wp:anchor distT="0" distB="0" distL="114300" distR="114300" simplePos="0" relativeHeight="251779072" behindDoc="1" locked="0" layoutInCell="1" allowOverlap="1" wp14:anchorId="08E64C7B" wp14:editId="48C90896">
            <wp:simplePos x="0" y="0"/>
            <wp:positionH relativeFrom="column">
              <wp:posOffset>0</wp:posOffset>
            </wp:positionH>
            <wp:positionV relativeFrom="paragraph">
              <wp:posOffset>916940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86D2" w14:textId="0B5FFEDF" w:rsidR="006D30CE" w:rsidRDefault="006D30CE" w:rsidP="0057745D">
      <w:pPr>
        <w:jc w:val="center"/>
        <w:rPr>
          <w:sz w:val="32"/>
          <w:szCs w:val="32"/>
        </w:rPr>
      </w:pPr>
    </w:p>
    <w:p w14:paraId="7CC16B14" w14:textId="2DBE2BA1" w:rsidR="001A50BB" w:rsidRDefault="001A50BB" w:rsidP="0057745D">
      <w:pPr>
        <w:jc w:val="center"/>
        <w:rPr>
          <w:sz w:val="32"/>
          <w:szCs w:val="32"/>
        </w:rPr>
      </w:pPr>
    </w:p>
    <w:p w14:paraId="739C8000" w14:textId="77777777" w:rsidR="001A50BB" w:rsidRDefault="001A50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54228B" w14:textId="598C7393" w:rsidR="001A50BB" w:rsidRDefault="00F72511" w:rsidP="0057745D">
      <w:pPr>
        <w:jc w:val="center"/>
        <w:rPr>
          <w:sz w:val="32"/>
          <w:szCs w:val="32"/>
        </w:rPr>
      </w:pPr>
      <w:r w:rsidRPr="008F531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81120" behindDoc="1" locked="0" layoutInCell="1" allowOverlap="1" wp14:anchorId="34A9394A" wp14:editId="73B0C909">
            <wp:simplePos x="0" y="0"/>
            <wp:positionH relativeFrom="column">
              <wp:posOffset>-768985</wp:posOffset>
            </wp:positionH>
            <wp:positionV relativeFrom="paragraph">
              <wp:posOffset>1785620</wp:posOffset>
            </wp:positionV>
            <wp:extent cx="4000500" cy="2017395"/>
            <wp:effectExtent l="0" t="0" r="0" b="1905"/>
            <wp:wrapTight wrapText="bothSides">
              <wp:wrapPolygon edited="0">
                <wp:start x="0" y="0"/>
                <wp:lineTo x="0" y="21416"/>
                <wp:lineTo x="21497" y="21416"/>
                <wp:lineTo x="2149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BB">
        <w:rPr>
          <w:sz w:val="32"/>
          <w:szCs w:val="32"/>
        </w:rPr>
        <w:t>“NOP”</w:t>
      </w:r>
      <w:r w:rsidR="001A50BB">
        <w:rPr>
          <w:sz w:val="32"/>
          <w:szCs w:val="32"/>
        </w:rPr>
        <w:br/>
        <w:t>(register, register</w:t>
      </w:r>
      <w:r w:rsidR="00C5105F">
        <w:rPr>
          <w:sz w:val="32"/>
          <w:szCs w:val="32"/>
        </w:rPr>
        <w:t xml:space="preserve">) – </w:t>
      </w:r>
      <w:r>
        <w:rPr>
          <w:sz w:val="32"/>
          <w:szCs w:val="32"/>
        </w:rPr>
        <w:t xml:space="preserve">2 </w:t>
      </w:r>
      <w:r w:rsidR="00C5105F">
        <w:rPr>
          <w:sz w:val="32"/>
          <w:szCs w:val="32"/>
        </w:rPr>
        <w:t>clock cycles</w:t>
      </w:r>
    </w:p>
    <w:p w14:paraId="7901ED8D" w14:textId="2B17E42F" w:rsidR="001A50BB" w:rsidRDefault="00F72511">
      <w:pPr>
        <w:rPr>
          <w:sz w:val="32"/>
          <w:szCs w:val="32"/>
        </w:rPr>
      </w:pPr>
      <w:r w:rsidRPr="00F72511">
        <w:rPr>
          <w:noProof/>
          <w:sz w:val="32"/>
          <w:szCs w:val="32"/>
        </w:rPr>
        <w:drawing>
          <wp:anchor distT="0" distB="0" distL="114300" distR="114300" simplePos="0" relativeHeight="251784192" behindDoc="1" locked="0" layoutInCell="1" allowOverlap="1" wp14:anchorId="717AF85D" wp14:editId="740486CB">
            <wp:simplePos x="0" y="0"/>
            <wp:positionH relativeFrom="column">
              <wp:posOffset>-329609</wp:posOffset>
            </wp:positionH>
            <wp:positionV relativeFrom="paragraph">
              <wp:posOffset>723649</wp:posOffset>
            </wp:positionV>
            <wp:extent cx="43529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53" y="20983"/>
                <wp:lineTo x="2155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3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83168" behindDoc="1" locked="0" layoutInCell="1" allowOverlap="1" wp14:anchorId="32B2F993" wp14:editId="4F1101DE">
            <wp:simplePos x="0" y="0"/>
            <wp:positionH relativeFrom="column">
              <wp:posOffset>3238781</wp:posOffset>
            </wp:positionH>
            <wp:positionV relativeFrom="paragraph">
              <wp:posOffset>1169862</wp:posOffset>
            </wp:positionV>
            <wp:extent cx="361950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BB">
        <w:rPr>
          <w:sz w:val="32"/>
          <w:szCs w:val="32"/>
        </w:rPr>
        <w:br w:type="page"/>
      </w:r>
    </w:p>
    <w:p w14:paraId="29B024C9" w14:textId="58747E68" w:rsidR="001A50BB" w:rsidRDefault="00F72511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“NOP”</w:t>
      </w:r>
      <w:r>
        <w:rPr>
          <w:sz w:val="32"/>
          <w:szCs w:val="32"/>
        </w:rPr>
        <w:br/>
        <w:t>(memory, register) – 2 clock cycles</w:t>
      </w:r>
      <w:r w:rsidRPr="00F72511">
        <w:rPr>
          <w:sz w:val="32"/>
          <w:szCs w:val="32"/>
        </w:rPr>
        <w:t xml:space="preserve"> </w:t>
      </w:r>
    </w:p>
    <w:p w14:paraId="344CFB5F" w14:textId="13DE1D5D" w:rsidR="00F72511" w:rsidRDefault="00F72511" w:rsidP="0057745D">
      <w:pPr>
        <w:jc w:val="center"/>
        <w:rPr>
          <w:sz w:val="32"/>
          <w:szCs w:val="32"/>
        </w:rPr>
      </w:pPr>
    </w:p>
    <w:p w14:paraId="23AC2B02" w14:textId="3AED44A4" w:rsidR="00F72511" w:rsidRDefault="00F72511" w:rsidP="00F72511">
      <w:pPr>
        <w:jc w:val="center"/>
        <w:rPr>
          <w:sz w:val="32"/>
          <w:szCs w:val="32"/>
        </w:rPr>
      </w:pPr>
      <w:r>
        <w:rPr>
          <w:sz w:val="32"/>
          <w:szCs w:val="32"/>
        </w:rPr>
        <w:t>“NOP”</w:t>
      </w:r>
      <w:r>
        <w:rPr>
          <w:sz w:val="32"/>
          <w:szCs w:val="32"/>
        </w:rPr>
        <w:br/>
        <w:t>(register, memory) – 2 clock cycles</w:t>
      </w:r>
      <w:r w:rsidRPr="00F72511">
        <w:rPr>
          <w:sz w:val="32"/>
          <w:szCs w:val="32"/>
        </w:rPr>
        <w:t xml:space="preserve"> </w:t>
      </w:r>
    </w:p>
    <w:p w14:paraId="4B194656" w14:textId="766ECD8A" w:rsidR="00F72511" w:rsidRDefault="00F72511" w:rsidP="0057745D">
      <w:pPr>
        <w:jc w:val="center"/>
        <w:rPr>
          <w:sz w:val="32"/>
          <w:szCs w:val="32"/>
        </w:rPr>
      </w:pPr>
      <w:r w:rsidRPr="00F72511">
        <w:rPr>
          <w:noProof/>
          <w:sz w:val="32"/>
          <w:szCs w:val="32"/>
        </w:rPr>
        <w:drawing>
          <wp:anchor distT="0" distB="0" distL="114300" distR="114300" simplePos="0" relativeHeight="251785216" behindDoc="1" locked="0" layoutInCell="1" allowOverlap="1" wp14:anchorId="6FF6E86B" wp14:editId="30D1D40F">
            <wp:simplePos x="0" y="0"/>
            <wp:positionH relativeFrom="column">
              <wp:posOffset>-64386</wp:posOffset>
            </wp:positionH>
            <wp:positionV relativeFrom="paragraph">
              <wp:posOffset>642606</wp:posOffset>
            </wp:positionV>
            <wp:extent cx="627316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EC19" w14:textId="77777777" w:rsidR="009A10B6" w:rsidRDefault="009A10B6" w:rsidP="007D359E">
      <w:pPr>
        <w:spacing w:after="0" w:line="240" w:lineRule="auto"/>
      </w:pPr>
      <w:r>
        <w:separator/>
      </w:r>
    </w:p>
  </w:endnote>
  <w:endnote w:type="continuationSeparator" w:id="0">
    <w:p w14:paraId="69587D7E" w14:textId="77777777" w:rsidR="009A10B6" w:rsidRDefault="009A10B6" w:rsidP="007D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1655" w14:textId="77777777" w:rsidR="009A10B6" w:rsidRDefault="009A10B6" w:rsidP="007D359E">
      <w:pPr>
        <w:spacing w:after="0" w:line="240" w:lineRule="auto"/>
      </w:pPr>
      <w:r>
        <w:separator/>
      </w:r>
    </w:p>
  </w:footnote>
  <w:footnote w:type="continuationSeparator" w:id="0">
    <w:p w14:paraId="22D58D0B" w14:textId="77777777" w:rsidR="009A10B6" w:rsidRDefault="009A10B6" w:rsidP="007D3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F7"/>
    <w:rsid w:val="000050FD"/>
    <w:rsid w:val="000A0693"/>
    <w:rsid w:val="00161C3A"/>
    <w:rsid w:val="001A50BB"/>
    <w:rsid w:val="001C7D41"/>
    <w:rsid w:val="00277912"/>
    <w:rsid w:val="00316ED1"/>
    <w:rsid w:val="003556F0"/>
    <w:rsid w:val="003739B5"/>
    <w:rsid w:val="003854E1"/>
    <w:rsid w:val="003D6D40"/>
    <w:rsid w:val="00427B27"/>
    <w:rsid w:val="00525943"/>
    <w:rsid w:val="0057745D"/>
    <w:rsid w:val="005C29B5"/>
    <w:rsid w:val="00606BC7"/>
    <w:rsid w:val="00666DEA"/>
    <w:rsid w:val="006A6006"/>
    <w:rsid w:val="006D30CE"/>
    <w:rsid w:val="006E3E5B"/>
    <w:rsid w:val="006F7D9E"/>
    <w:rsid w:val="00716B19"/>
    <w:rsid w:val="007D359E"/>
    <w:rsid w:val="007D59B8"/>
    <w:rsid w:val="00883B3A"/>
    <w:rsid w:val="008C2939"/>
    <w:rsid w:val="008C6F59"/>
    <w:rsid w:val="008E7B54"/>
    <w:rsid w:val="008F5317"/>
    <w:rsid w:val="009369F9"/>
    <w:rsid w:val="009A10B6"/>
    <w:rsid w:val="009E3615"/>
    <w:rsid w:val="00A0242C"/>
    <w:rsid w:val="00A328ED"/>
    <w:rsid w:val="00A4397E"/>
    <w:rsid w:val="00AB636D"/>
    <w:rsid w:val="00AF6B19"/>
    <w:rsid w:val="00C313F7"/>
    <w:rsid w:val="00C5105F"/>
    <w:rsid w:val="00C932E9"/>
    <w:rsid w:val="00D54247"/>
    <w:rsid w:val="00D97444"/>
    <w:rsid w:val="00E06F6F"/>
    <w:rsid w:val="00E13A75"/>
    <w:rsid w:val="00E87F64"/>
    <w:rsid w:val="00F25B55"/>
    <w:rsid w:val="00F72511"/>
    <w:rsid w:val="00FA08CB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03D"/>
  <w15:chartTrackingRefBased/>
  <w15:docId w15:val="{89ECCB26-E0D0-47E9-9618-2037CAA6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9E"/>
  </w:style>
  <w:style w:type="paragraph" w:styleId="Footer">
    <w:name w:val="footer"/>
    <w:basedOn w:val="Normal"/>
    <w:link w:val="FooterChar"/>
    <w:uiPriority w:val="99"/>
    <w:unhideWhenUsed/>
    <w:rsid w:val="007D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VIRTUAL%208086%20PROCESS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495D-78B4-4646-8908-10058522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VIRTUAL 8086 PROCESSOR</Template>
  <TotalTime>2</TotalTime>
  <Pages>32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Doctor Physio</cp:lastModifiedBy>
  <cp:revision>2</cp:revision>
  <dcterms:created xsi:type="dcterms:W3CDTF">2022-12-03T17:34:00Z</dcterms:created>
  <dcterms:modified xsi:type="dcterms:W3CDTF">2022-12-03T17:34:00Z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13439739-2af2-478d-92e0-ccf5d3b50479</vt:lpwstr>
  </property>
</Properties>
</file>